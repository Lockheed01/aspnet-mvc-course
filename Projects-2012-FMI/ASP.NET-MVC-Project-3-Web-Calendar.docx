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82744D" w:rsidRDefault="00E327E5" w:rsidP="002A12F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Уеб</w:t>
      </w:r>
      <w:r w:rsidR="00B070EC" w:rsidRPr="0082744D">
        <w:rPr>
          <w:lang w:val="bg-BG"/>
        </w:rPr>
        <w:t xml:space="preserve"> календар</w:t>
      </w:r>
      <w:r w:rsidR="004621A2" w:rsidRPr="0082744D">
        <w:rPr>
          <w:lang w:val="bg-BG"/>
        </w:rPr>
        <w:t xml:space="preserve"> </w:t>
      </w:r>
      <w:r w:rsidR="00BA45C8" w:rsidRPr="0082744D">
        <w:rPr>
          <w:lang w:val="bg-BG"/>
        </w:rPr>
        <w:t>– курсов проект по</w:t>
      </w:r>
      <w:r w:rsidR="00277C30">
        <w:rPr>
          <w:lang w:val="bg-BG"/>
        </w:rPr>
        <w:br/>
      </w:r>
      <w:r w:rsidR="00BA45C8" w:rsidRPr="0082744D">
        <w:rPr>
          <w:lang w:val="bg-BG"/>
        </w:rPr>
        <w:t>„</w:t>
      </w:r>
      <w:r w:rsidR="002A12F5" w:rsidRPr="00ED6406">
        <w:rPr>
          <w:lang w:val="bg-BG"/>
        </w:rPr>
        <w:t>Уеб приложения</w:t>
      </w:r>
      <w:r w:rsidR="002A12F5">
        <w:t xml:space="preserve"> с ASP.NET MVC</w:t>
      </w:r>
      <w:r w:rsidR="00BA45C8" w:rsidRPr="0082744D">
        <w:rPr>
          <w:lang w:val="bg-BG"/>
        </w:rPr>
        <w:t xml:space="preserve">” – вариант </w:t>
      </w:r>
      <w:r w:rsidR="00DB48CA">
        <w:t>#3</w:t>
      </w:r>
    </w:p>
    <w:p w:rsidR="00B070EC" w:rsidRPr="00B070EC" w:rsidRDefault="00B070EC" w:rsidP="00B070EC">
      <w:pPr>
        <w:rPr>
          <w:lang w:val="bg-BG"/>
        </w:rPr>
      </w:pPr>
      <w:r w:rsidRPr="00B070EC">
        <w:rPr>
          <w:lang w:val="bg-BG"/>
        </w:rPr>
        <w:t xml:space="preserve">Да се проектира и реализира </w:t>
      </w:r>
      <w:r>
        <w:rPr>
          <w:lang w:val="bg-BG"/>
        </w:rPr>
        <w:t xml:space="preserve">уеб базиран </w:t>
      </w:r>
      <w:r w:rsidRPr="00B070EC">
        <w:rPr>
          <w:lang w:val="bg-BG"/>
        </w:rPr>
        <w:t xml:space="preserve">календар за срещи. Календарът трябва да поддържа списък </w:t>
      </w:r>
      <w:r w:rsidR="00521A8B">
        <w:rPr>
          <w:lang w:val="bg-BG"/>
        </w:rPr>
        <w:t>с</w:t>
      </w:r>
      <w:r w:rsidRPr="00B070EC">
        <w:rPr>
          <w:lang w:val="bg-BG"/>
        </w:rPr>
        <w:t xml:space="preserve"> контакти и списък с въведени срещи. Календарът трябва да предупреждава потребителя за наближаващи срещи и да му дава информация за лицата, с които ще се срещне</w:t>
      </w:r>
      <w:r w:rsidR="002E127E">
        <w:rPr>
          <w:lang w:val="bg-BG"/>
        </w:rPr>
        <w:t>, и</w:t>
      </w:r>
      <w:r w:rsidRPr="00B070EC">
        <w:rPr>
          <w:lang w:val="bg-BG"/>
        </w:rPr>
        <w:t xml:space="preserve"> </w:t>
      </w:r>
      <w:r w:rsidR="002E127E">
        <w:rPr>
          <w:lang w:val="bg-BG"/>
        </w:rPr>
        <w:t>т</w:t>
      </w:r>
      <w:r w:rsidRPr="00B070EC">
        <w:rPr>
          <w:lang w:val="bg-BG"/>
        </w:rPr>
        <w:t>рябва да се предоставя възможност за търсене на срещи по определени критерии.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Потребители</w:t>
      </w:r>
    </w:p>
    <w:p w:rsidR="002E127E" w:rsidRPr="009273E9" w:rsidRDefault="002E127E" w:rsidP="009273E9">
      <w:pPr>
        <w:numPr>
          <w:ilvl w:val="0"/>
          <w:numId w:val="26"/>
        </w:numPr>
        <w:rPr>
          <w:lang w:val="bg-BG"/>
        </w:rPr>
      </w:pPr>
      <w:r>
        <w:rPr>
          <w:lang w:val="bg-BG"/>
        </w:rPr>
        <w:t>Системата допуска посетителите единствено до страницата за регистрация на нов потребител. Всички регистрирани потребители влизат в системата със своя username и парола.</w:t>
      </w:r>
    </w:p>
    <w:p w:rsidR="00B070EC" w:rsidRPr="009273E9" w:rsidRDefault="002E127E" w:rsidP="009273E9">
      <w:pPr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Системата трябва да поддържа регистрация на нов потребител, достъпна за всички посетители. За всеки потребител в системата се </w:t>
      </w:r>
      <w:r w:rsidR="00B070EC" w:rsidRPr="00B070EC">
        <w:rPr>
          <w:lang w:val="bg-BG"/>
        </w:rPr>
        <w:t>съхранява следната информация:</w:t>
      </w:r>
    </w:p>
    <w:p w:rsidR="00B070EC" w:rsidRPr="00B070EC" w:rsidRDefault="00984685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B070EC" w:rsidRPr="00B070EC" w:rsidRDefault="00521A8B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п</w:t>
      </w:r>
      <w:r w:rsidR="00B070EC" w:rsidRPr="00B070EC">
        <w:rPr>
          <w:lang w:val="bg-BG"/>
        </w:rPr>
        <w:t>арола</w:t>
      </w:r>
    </w:p>
    <w:p w:rsidR="00B070EC" w:rsidRPr="008B03C8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t>e</w:t>
      </w:r>
      <w:r>
        <w:rPr>
          <w:lang w:val="bg-BG"/>
        </w:rPr>
        <w:t>-</w:t>
      </w:r>
      <w:r>
        <w:t>mail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ме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ф</w:t>
      </w:r>
      <w:r w:rsidR="00B070EC" w:rsidRPr="00B070EC">
        <w:rPr>
          <w:lang w:val="bg-BG"/>
        </w:rPr>
        <w:t>амилия</w:t>
      </w:r>
    </w:p>
    <w:p w:rsidR="00B070EC" w:rsidRPr="009273E9" w:rsidRDefault="00B070EC" w:rsidP="009273E9">
      <w:pPr>
        <w:numPr>
          <w:ilvl w:val="0"/>
          <w:numId w:val="26"/>
        </w:numPr>
        <w:rPr>
          <w:lang w:val="bg-BG"/>
        </w:rPr>
      </w:pPr>
      <w:r w:rsidRPr="00B070EC">
        <w:rPr>
          <w:lang w:val="bg-BG"/>
        </w:rPr>
        <w:t>Всеки потребител разполага с личен календар</w:t>
      </w:r>
      <w:r w:rsidR="002E127E">
        <w:rPr>
          <w:lang w:val="bg-BG"/>
        </w:rPr>
        <w:t xml:space="preserve"> и със списък от контакти</w:t>
      </w:r>
      <w:r w:rsidRPr="00B070EC">
        <w:rPr>
          <w:lang w:val="bg-BG"/>
        </w:rPr>
        <w:t>, ко</w:t>
      </w:r>
      <w:r w:rsidR="002E127E">
        <w:rPr>
          <w:lang w:val="bg-BG"/>
        </w:rPr>
        <w:t>и</w:t>
      </w:r>
      <w:r w:rsidRPr="00B070EC">
        <w:rPr>
          <w:lang w:val="bg-BG"/>
        </w:rPr>
        <w:t>то не мо</w:t>
      </w:r>
      <w:r w:rsidR="002E127E">
        <w:rPr>
          <w:lang w:val="bg-BG"/>
        </w:rPr>
        <w:t>гат</w:t>
      </w:r>
      <w:r w:rsidRPr="00B070EC">
        <w:rPr>
          <w:lang w:val="bg-BG"/>
        </w:rPr>
        <w:t xml:space="preserve"> да бъд</w:t>
      </w:r>
      <w:r w:rsidR="002E127E">
        <w:rPr>
          <w:lang w:val="bg-BG"/>
        </w:rPr>
        <w:t>ат</w:t>
      </w:r>
      <w:r w:rsidRPr="00B070EC">
        <w:rPr>
          <w:lang w:val="bg-BG"/>
        </w:rPr>
        <w:t xml:space="preserve"> разглеждан</w:t>
      </w:r>
      <w:r w:rsidR="002E127E">
        <w:rPr>
          <w:lang w:val="bg-BG"/>
        </w:rPr>
        <w:t>и</w:t>
      </w:r>
      <w:r>
        <w:rPr>
          <w:lang w:val="bg-BG"/>
        </w:rPr>
        <w:t xml:space="preserve"> </w:t>
      </w:r>
      <w:r w:rsidR="002E127E">
        <w:rPr>
          <w:lang w:val="bg-BG"/>
        </w:rPr>
        <w:t>и</w:t>
      </w:r>
      <w:r>
        <w:rPr>
          <w:lang w:val="bg-BG"/>
        </w:rPr>
        <w:t xml:space="preserve"> </w:t>
      </w:r>
      <w:r w:rsidRPr="00B070EC">
        <w:rPr>
          <w:lang w:val="bg-BG"/>
        </w:rPr>
        <w:t>редактиран</w:t>
      </w:r>
      <w:r w:rsidR="002E127E">
        <w:rPr>
          <w:lang w:val="bg-BG"/>
        </w:rPr>
        <w:t>и</w:t>
      </w:r>
      <w:r w:rsidRPr="00B070EC">
        <w:rPr>
          <w:lang w:val="bg-BG"/>
        </w:rPr>
        <w:t xml:space="preserve"> от други потребители.</w:t>
      </w:r>
    </w:p>
    <w:p w:rsidR="00B070EC" w:rsidRPr="009273E9" w:rsidRDefault="00B070EC" w:rsidP="009273E9">
      <w:pPr>
        <w:numPr>
          <w:ilvl w:val="0"/>
          <w:numId w:val="26"/>
        </w:numPr>
        <w:rPr>
          <w:lang w:val="bg-BG"/>
        </w:rPr>
      </w:pPr>
      <w:r w:rsidRPr="00B070EC">
        <w:rPr>
          <w:lang w:val="bg-BG"/>
        </w:rPr>
        <w:t>Потребителят може да управлява: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контактите си</w:t>
      </w:r>
    </w:p>
    <w:p w:rsid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срещите си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Контакти</w:t>
      </w:r>
    </w:p>
    <w:p w:rsidR="00B070EC" w:rsidRPr="009273E9" w:rsidRDefault="00B070EC" w:rsidP="009273E9">
      <w:pPr>
        <w:numPr>
          <w:ilvl w:val="0"/>
          <w:numId w:val="27"/>
        </w:numPr>
        <w:rPr>
          <w:lang w:val="bg-BG"/>
        </w:rPr>
      </w:pPr>
      <w:r w:rsidRPr="00B070EC">
        <w:rPr>
          <w:lang w:val="bg-BG"/>
        </w:rPr>
        <w:t>За всеки контакт се съхранява следната информация: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име (въвежда се задължително)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 xml:space="preserve">фамилия 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e-mail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дата на раждане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телефон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адрес</w:t>
      </w:r>
    </w:p>
    <w:p w:rsidR="00B070EC" w:rsidRPr="00B070EC" w:rsidRDefault="00B070EC" w:rsidP="0082744D">
      <w:pPr>
        <w:numPr>
          <w:ilvl w:val="0"/>
          <w:numId w:val="6"/>
        </w:numPr>
        <w:spacing w:before="60" w:after="60"/>
        <w:rPr>
          <w:lang w:val="bg-BG"/>
        </w:rPr>
      </w:pPr>
      <w:r w:rsidRPr="00B070EC">
        <w:rPr>
          <w:lang w:val="bg-BG"/>
        </w:rPr>
        <w:t>забележка (допълнителна информация)</w:t>
      </w:r>
    </w:p>
    <w:p w:rsidR="00B070EC" w:rsidRPr="009273E9" w:rsidRDefault="00B070EC" w:rsidP="009273E9">
      <w:pPr>
        <w:numPr>
          <w:ilvl w:val="0"/>
          <w:numId w:val="27"/>
        </w:numPr>
        <w:rPr>
          <w:lang w:val="bg-BG"/>
        </w:rPr>
      </w:pPr>
      <w:r w:rsidRPr="00B070EC">
        <w:rPr>
          <w:lang w:val="bg-BG"/>
        </w:rPr>
        <w:t>За контактите се поддържат следните операции: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Д</w:t>
      </w:r>
      <w:r w:rsidR="00B070EC" w:rsidRPr="00B070EC">
        <w:rPr>
          <w:lang w:val="bg-BG"/>
        </w:rPr>
        <w:t>обавяне на контакт – въвежда се и се съхранява информация за контакт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Р</w:t>
      </w:r>
      <w:r w:rsidR="00B070EC" w:rsidRPr="00B070EC">
        <w:rPr>
          <w:lang w:val="bg-BG"/>
        </w:rPr>
        <w:t>едактиране на контакт – позволява промяна на информацията за даден контакт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зтриване на контакт – изтрива наличната информация за даден контакт. Изтриването е позволено само</w:t>
      </w:r>
      <w:r>
        <w:rPr>
          <w:lang w:val="bg-BG"/>
        </w:rPr>
        <w:t xml:space="preserve"> </w:t>
      </w:r>
      <w:r w:rsidR="00B070EC" w:rsidRPr="00B070EC">
        <w:rPr>
          <w:lang w:val="bg-BG"/>
        </w:rPr>
        <w:t>ако</w:t>
      </w:r>
      <w:r>
        <w:rPr>
          <w:lang w:val="bg-BG"/>
        </w:rPr>
        <w:t xml:space="preserve"> </w:t>
      </w:r>
      <w:r w:rsidR="00B070EC" w:rsidRPr="00B070EC">
        <w:rPr>
          <w:lang w:val="bg-BG"/>
        </w:rPr>
        <w:t>контакт</w:t>
      </w:r>
      <w:r>
        <w:rPr>
          <w:lang w:val="bg-BG"/>
        </w:rPr>
        <w:t>ът</w:t>
      </w:r>
      <w:r w:rsidR="00B070EC" w:rsidRPr="00B070EC">
        <w:rPr>
          <w:lang w:val="bg-BG"/>
        </w:rPr>
        <w:t xml:space="preserve"> не участва в списъка от контактите за някоя среща.</w:t>
      </w:r>
    </w:p>
    <w:p w:rsidR="00B070EC" w:rsidRPr="00B070EC" w:rsidRDefault="002E127E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lastRenderedPageBreak/>
        <w:t>П</w:t>
      </w:r>
      <w:r w:rsidR="00B070EC" w:rsidRPr="00B070EC">
        <w:rPr>
          <w:lang w:val="bg-BG"/>
        </w:rPr>
        <w:t>ри добавяне на контакт с въведена дата на раждане автоматично да се добав</w:t>
      </w:r>
      <w:r>
        <w:rPr>
          <w:lang w:val="bg-BG"/>
        </w:rPr>
        <w:t>я</w:t>
      </w:r>
      <w:r w:rsidR="00B070EC" w:rsidRPr="00B070EC">
        <w:rPr>
          <w:lang w:val="bg-BG"/>
        </w:rPr>
        <w:t xml:space="preserve"> среща в </w:t>
      </w:r>
      <w:r>
        <w:rPr>
          <w:lang w:val="bg-BG"/>
        </w:rPr>
        <w:t xml:space="preserve">специалната категория "Рождени дни" с дата предишния ден и час </w:t>
      </w:r>
      <w:r w:rsidR="00B070EC" w:rsidRPr="00B070EC">
        <w:rPr>
          <w:lang w:val="bg-BG"/>
        </w:rPr>
        <w:t>"14:00"</w:t>
      </w:r>
      <w:r>
        <w:rPr>
          <w:lang w:val="bg-BG"/>
        </w:rPr>
        <w:t xml:space="preserve"> </w:t>
      </w:r>
      <w:r w:rsidR="00B070EC" w:rsidRPr="00B070EC">
        <w:rPr>
          <w:lang w:val="bg-BG"/>
        </w:rPr>
        <w:t xml:space="preserve">и </w:t>
      </w:r>
      <w:r w:rsidR="00D90642">
        <w:rPr>
          <w:lang w:val="bg-BG"/>
        </w:rPr>
        <w:t>описание</w:t>
      </w:r>
      <w:r w:rsidR="00B070EC" w:rsidRPr="00B070EC">
        <w:rPr>
          <w:lang w:val="bg-BG"/>
        </w:rPr>
        <w:t xml:space="preserve"> "Да поздравя &lt;името на контакта&gt;!"</w:t>
      </w:r>
      <w:r w:rsidR="00D90642">
        <w:rPr>
          <w:lang w:val="bg-BG"/>
        </w:rPr>
        <w:t>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Срещи</w:t>
      </w:r>
    </w:p>
    <w:p w:rsidR="00B070EC" w:rsidRPr="009273E9" w:rsidRDefault="00B070EC" w:rsidP="009273E9">
      <w:pPr>
        <w:numPr>
          <w:ilvl w:val="0"/>
          <w:numId w:val="28"/>
        </w:numPr>
        <w:rPr>
          <w:lang w:val="bg-BG"/>
        </w:rPr>
      </w:pPr>
      <w:r w:rsidRPr="00B070EC">
        <w:rPr>
          <w:lang w:val="bg-BG"/>
        </w:rPr>
        <w:t>За всяка среща се поддържат следните данни: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дата и час на срещата (въвежда се задължително)</w:t>
      </w:r>
    </w:p>
    <w:p w:rsidR="00D90642" w:rsidRPr="00B070EC" w:rsidRDefault="00D90642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описание</w:t>
      </w:r>
      <w:r w:rsidRPr="00B070EC">
        <w:rPr>
          <w:lang w:val="bg-BG"/>
        </w:rPr>
        <w:t xml:space="preserve"> (въвежда се задължително)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>място на срещата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 xml:space="preserve">списък от контактите, които ще участват в </w:t>
      </w:r>
      <w:r w:rsidR="00D90642">
        <w:rPr>
          <w:lang w:val="bg-BG"/>
        </w:rPr>
        <w:t>срещата</w:t>
      </w:r>
    </w:p>
    <w:p w:rsidR="00B070EC" w:rsidRPr="00B070EC" w:rsidRDefault="00B070EC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 w:rsidRPr="00B070EC">
        <w:rPr>
          <w:lang w:val="bg-BG"/>
        </w:rPr>
        <w:t xml:space="preserve">категория </w:t>
      </w:r>
      <w:r w:rsidR="00D90642">
        <w:rPr>
          <w:lang w:val="bg-BG"/>
        </w:rPr>
        <w:t xml:space="preserve">– </w:t>
      </w:r>
      <w:r w:rsidRPr="00B070EC">
        <w:rPr>
          <w:lang w:val="bg-BG"/>
        </w:rPr>
        <w:t>избира се от списък</w:t>
      </w:r>
      <w:r w:rsidR="00D90642">
        <w:rPr>
          <w:lang w:val="bg-BG"/>
        </w:rPr>
        <w:t>а с категории за потребителя</w:t>
      </w:r>
    </w:p>
    <w:p w:rsidR="00B070EC" w:rsidRPr="009273E9" w:rsidRDefault="00B070EC" w:rsidP="009273E9">
      <w:pPr>
        <w:numPr>
          <w:ilvl w:val="0"/>
          <w:numId w:val="28"/>
        </w:numPr>
        <w:rPr>
          <w:lang w:val="bg-BG"/>
        </w:rPr>
      </w:pPr>
      <w:r w:rsidRPr="00B070EC">
        <w:rPr>
          <w:lang w:val="bg-BG"/>
        </w:rPr>
        <w:t>За срещите се поддържат следните операции: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Д</w:t>
      </w:r>
      <w:r w:rsidR="00B070EC" w:rsidRPr="00B070EC">
        <w:rPr>
          <w:lang w:val="bg-BG"/>
        </w:rPr>
        <w:t>обавяне на среща – въвежда се и се съхранява информацията за нова среща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Р</w:t>
      </w:r>
      <w:r w:rsidR="00B070EC" w:rsidRPr="00B070EC">
        <w:rPr>
          <w:lang w:val="bg-BG"/>
        </w:rPr>
        <w:t>едактиране – позволява промяна на информацията за дадена среща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зтриване – изтрива дадена среща от календара</w:t>
      </w:r>
      <w:r>
        <w:rPr>
          <w:lang w:val="bg-BG"/>
        </w:rPr>
        <w:t>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Категории</w:t>
      </w:r>
    </w:p>
    <w:p w:rsidR="00B070EC" w:rsidRPr="009273E9" w:rsidRDefault="00B070EC" w:rsidP="009273E9">
      <w:pPr>
        <w:numPr>
          <w:ilvl w:val="0"/>
          <w:numId w:val="29"/>
        </w:numPr>
        <w:rPr>
          <w:lang w:val="bg-BG"/>
        </w:rPr>
      </w:pPr>
      <w:r w:rsidRPr="00B070EC">
        <w:rPr>
          <w:lang w:val="bg-BG"/>
        </w:rPr>
        <w:t>За всяка среща може да се задава категория</w:t>
      </w:r>
      <w:r w:rsidR="002E127E">
        <w:rPr>
          <w:lang w:val="bg-BG"/>
        </w:rPr>
        <w:t>,</w:t>
      </w:r>
      <w:r w:rsidRPr="00B070EC">
        <w:rPr>
          <w:lang w:val="bg-BG"/>
        </w:rPr>
        <w:t xml:space="preserve"> към която принадлежи (примерно категория „</w:t>
      </w:r>
      <w:r w:rsidR="00AC420B">
        <w:rPr>
          <w:lang w:val="bg-BG"/>
        </w:rPr>
        <w:t>в</w:t>
      </w:r>
      <w:r w:rsidRPr="00B070EC">
        <w:rPr>
          <w:lang w:val="bg-BG"/>
        </w:rPr>
        <w:t>ажни срещи”).</w:t>
      </w:r>
    </w:p>
    <w:p w:rsidR="00B070EC" w:rsidRPr="009273E9" w:rsidRDefault="00B070EC" w:rsidP="009273E9">
      <w:pPr>
        <w:numPr>
          <w:ilvl w:val="0"/>
          <w:numId w:val="29"/>
        </w:numPr>
        <w:rPr>
          <w:lang w:val="bg-BG"/>
        </w:rPr>
      </w:pPr>
      <w:r w:rsidRPr="00B070EC">
        <w:rPr>
          <w:lang w:val="bg-BG"/>
        </w:rPr>
        <w:t>За категориите се поддържат следните операции</w:t>
      </w:r>
      <w:r w:rsidR="00D90642">
        <w:rPr>
          <w:lang w:val="bg-BG"/>
        </w:rPr>
        <w:t>: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Д</w:t>
      </w:r>
      <w:r w:rsidR="00B070EC" w:rsidRPr="00B070EC">
        <w:rPr>
          <w:lang w:val="bg-BG"/>
        </w:rPr>
        <w:t>обавяне на категория – дефинира нова категория</w:t>
      </w:r>
      <w:r>
        <w:rPr>
          <w:lang w:val="bg-BG"/>
        </w:rPr>
        <w:t>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Р</w:t>
      </w:r>
      <w:r w:rsidR="00B070EC" w:rsidRPr="00B070EC">
        <w:rPr>
          <w:lang w:val="bg-BG"/>
        </w:rPr>
        <w:t>едактиране на категория – позволява промяна на наименованието на дадена категория.</w:t>
      </w:r>
    </w:p>
    <w:p w:rsidR="00B070EC" w:rsidRPr="00B070EC" w:rsidRDefault="002E127E" w:rsidP="0082744D">
      <w:pPr>
        <w:numPr>
          <w:ilvl w:val="0"/>
          <w:numId w:val="6"/>
        </w:numPr>
        <w:tabs>
          <w:tab w:val="clear" w:pos="720"/>
          <w:tab w:val="num" w:pos="708"/>
        </w:tabs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зтриване на категория – изтрива вече дефинирана категория. Изтриването е позволено само ако няма срещи, чиято категория съвпада с изтриваната.</w:t>
      </w:r>
    </w:p>
    <w:p w:rsidR="00B070EC" w:rsidRPr="00B070EC" w:rsidRDefault="00B070EC" w:rsidP="00B070EC">
      <w:pPr>
        <w:pStyle w:val="Heading2"/>
        <w:rPr>
          <w:lang w:val="bg-BG"/>
        </w:rPr>
      </w:pPr>
      <w:r w:rsidRPr="00B070EC">
        <w:rPr>
          <w:lang w:val="bg-BG"/>
        </w:rPr>
        <w:t>Търсене на срещи и предупреждение за наближаващи срещи</w:t>
      </w:r>
    </w:p>
    <w:p w:rsidR="00B070EC" w:rsidRPr="009273E9" w:rsidRDefault="00B070EC" w:rsidP="009273E9">
      <w:pPr>
        <w:numPr>
          <w:ilvl w:val="0"/>
          <w:numId w:val="30"/>
        </w:numPr>
        <w:rPr>
          <w:lang w:val="bg-BG"/>
        </w:rPr>
      </w:pPr>
      <w:r w:rsidRPr="00B070EC">
        <w:rPr>
          <w:lang w:val="bg-BG"/>
        </w:rPr>
        <w:t xml:space="preserve">Трябва да се предостави възможност за търсене на срещи по </w:t>
      </w:r>
      <w:r w:rsidR="00AC420B">
        <w:rPr>
          <w:lang w:val="bg-BG"/>
        </w:rPr>
        <w:t xml:space="preserve">съвкупност от </w:t>
      </w:r>
      <w:r w:rsidRPr="00B070EC">
        <w:rPr>
          <w:lang w:val="bg-BG"/>
        </w:rPr>
        <w:t xml:space="preserve">следните критерии </w:t>
      </w:r>
      <w:r w:rsidR="00AC420B">
        <w:rPr>
          <w:lang w:val="bg-BG"/>
        </w:rPr>
        <w:t>(</w:t>
      </w:r>
      <w:r w:rsidRPr="00B070EC">
        <w:rPr>
          <w:lang w:val="bg-BG"/>
        </w:rPr>
        <w:t>произволна комбинация от тях</w:t>
      </w:r>
      <w:r w:rsidR="00AC420B">
        <w:rPr>
          <w:lang w:val="bg-BG"/>
        </w:rPr>
        <w:t>)</w:t>
      </w:r>
      <w:r w:rsidRPr="00B070EC">
        <w:rPr>
          <w:lang w:val="bg-BG"/>
        </w:rPr>
        <w:t>: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Н</w:t>
      </w:r>
      <w:r w:rsidR="00B070EC" w:rsidRPr="00B070EC">
        <w:rPr>
          <w:lang w:val="bg-BG"/>
        </w:rPr>
        <w:t>ачална дата – ако е зададена се търсят срещи, чиято дата на провеждане е след зададената начална дата.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К</w:t>
      </w:r>
      <w:r w:rsidR="00B070EC" w:rsidRPr="00B070EC">
        <w:rPr>
          <w:lang w:val="bg-BG"/>
        </w:rPr>
        <w:t>райна дата – ако е зададена се търсят срещи, чиято дата на провеждане е преди зададената крайна дата.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К</w:t>
      </w:r>
      <w:r w:rsidR="00B070EC" w:rsidRPr="00B070EC">
        <w:rPr>
          <w:lang w:val="bg-BG"/>
        </w:rPr>
        <w:t>атегория на срещата – извеждат се само срещи</w:t>
      </w:r>
      <w:r>
        <w:rPr>
          <w:lang w:val="bg-BG"/>
        </w:rPr>
        <w:t>,</w:t>
      </w:r>
      <w:r w:rsidR="00B070EC" w:rsidRPr="00B070EC">
        <w:rPr>
          <w:lang w:val="bg-BG"/>
        </w:rPr>
        <w:t xml:space="preserve"> попадащи в зададената категория.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И</w:t>
      </w:r>
      <w:r w:rsidR="00B070EC" w:rsidRPr="00B070EC">
        <w:rPr>
          <w:lang w:val="bg-BG"/>
        </w:rPr>
        <w:t>ме на контакт, участващ в срещата</w:t>
      </w:r>
      <w:r>
        <w:rPr>
          <w:lang w:val="bg-BG"/>
        </w:rPr>
        <w:t>.</w:t>
      </w:r>
    </w:p>
    <w:p w:rsidR="00B070EC" w:rsidRPr="00B070EC" w:rsidRDefault="00AC420B" w:rsidP="0082744D">
      <w:pPr>
        <w:numPr>
          <w:ilvl w:val="0"/>
          <w:numId w:val="6"/>
        </w:numPr>
        <w:spacing w:before="60" w:after="60"/>
        <w:rPr>
          <w:lang w:val="bg-BG"/>
        </w:rPr>
      </w:pPr>
      <w:r>
        <w:rPr>
          <w:lang w:val="bg-BG"/>
        </w:rPr>
        <w:t>Ф</w:t>
      </w:r>
      <w:r w:rsidR="00B070EC" w:rsidRPr="00B070EC">
        <w:rPr>
          <w:lang w:val="bg-BG"/>
        </w:rPr>
        <w:t>амилия на контакт, участващ в срещата</w:t>
      </w:r>
      <w:r>
        <w:rPr>
          <w:lang w:val="bg-BG"/>
        </w:rPr>
        <w:t>.</w:t>
      </w:r>
    </w:p>
    <w:p w:rsidR="00B070EC" w:rsidRPr="009273E9" w:rsidRDefault="00B070EC" w:rsidP="009273E9">
      <w:pPr>
        <w:numPr>
          <w:ilvl w:val="0"/>
          <w:numId w:val="30"/>
        </w:numPr>
        <w:rPr>
          <w:lang w:val="bg-BG"/>
        </w:rPr>
      </w:pPr>
      <w:r w:rsidRPr="00B070EC">
        <w:rPr>
          <w:lang w:val="bg-BG"/>
        </w:rPr>
        <w:t xml:space="preserve">При търсенето не е задължително да бъдат въведени всички критерии. При търсенето по име или фамилия на контакт, не е задължително те да са изписани </w:t>
      </w:r>
      <w:r w:rsidR="00AC420B">
        <w:rPr>
          <w:lang w:val="bg-BG"/>
        </w:rPr>
        <w:t>на</w:t>
      </w:r>
      <w:r w:rsidRPr="00B070EC">
        <w:rPr>
          <w:lang w:val="bg-BG"/>
        </w:rPr>
        <w:t>пълно</w:t>
      </w:r>
      <w:r w:rsidR="00AC420B">
        <w:rPr>
          <w:lang w:val="bg-BG"/>
        </w:rPr>
        <w:t xml:space="preserve">, т.е. </w:t>
      </w:r>
      <w:r w:rsidRPr="00B070EC">
        <w:rPr>
          <w:lang w:val="bg-BG"/>
        </w:rPr>
        <w:t>може да се изпише само част от името или фамилията</w:t>
      </w:r>
      <w:r w:rsidR="00AC420B">
        <w:rPr>
          <w:lang w:val="bg-BG"/>
        </w:rPr>
        <w:t>. Н</w:t>
      </w:r>
      <w:r w:rsidRPr="00B070EC">
        <w:rPr>
          <w:lang w:val="bg-BG"/>
        </w:rPr>
        <w:t>апример, ако при търсене не сме сигурни за името на контакта, можем да изпише само няколко букви. Ако напишем като име „</w:t>
      </w:r>
      <w:r w:rsidRPr="00B070EC">
        <w:rPr>
          <w:b/>
          <w:noProof/>
          <w:lang w:val="bg-BG"/>
        </w:rPr>
        <w:t>имир</w:t>
      </w:r>
      <w:r w:rsidRPr="00B070EC">
        <w:rPr>
          <w:lang w:val="bg-BG"/>
        </w:rPr>
        <w:t xml:space="preserve">”, ще се изведат срещи, в които участват примерно </w:t>
      </w:r>
      <w:r w:rsidRPr="00AC420B">
        <w:rPr>
          <w:lang w:val="bg-BG"/>
        </w:rPr>
        <w:t>Бран</w:t>
      </w:r>
      <w:r w:rsidRPr="00AC420B">
        <w:rPr>
          <w:b/>
          <w:lang w:val="bg-BG"/>
        </w:rPr>
        <w:t>имир</w:t>
      </w:r>
      <w:r w:rsidRPr="00B070EC">
        <w:rPr>
          <w:lang w:val="bg-BG"/>
        </w:rPr>
        <w:t xml:space="preserve">, </w:t>
      </w:r>
      <w:r w:rsidRPr="00AC420B">
        <w:rPr>
          <w:lang w:val="bg-BG"/>
        </w:rPr>
        <w:t>Стан</w:t>
      </w:r>
      <w:r w:rsidRPr="00AC420B">
        <w:rPr>
          <w:b/>
          <w:lang w:val="bg-BG"/>
        </w:rPr>
        <w:t>имир</w:t>
      </w:r>
      <w:r w:rsidRPr="00B070EC">
        <w:rPr>
          <w:lang w:val="bg-BG"/>
        </w:rPr>
        <w:t xml:space="preserve">, както и </w:t>
      </w:r>
      <w:r w:rsidRPr="00AC420B">
        <w:rPr>
          <w:lang w:val="bg-BG"/>
        </w:rPr>
        <w:t>Крас</w:t>
      </w:r>
      <w:r w:rsidRPr="00AC420B">
        <w:rPr>
          <w:b/>
          <w:lang w:val="bg-BG"/>
        </w:rPr>
        <w:t>имир</w:t>
      </w:r>
      <w:r w:rsidRPr="00AC420B">
        <w:rPr>
          <w:lang w:val="bg-BG"/>
        </w:rPr>
        <w:t>а</w:t>
      </w:r>
      <w:r w:rsidRPr="00B070EC">
        <w:rPr>
          <w:lang w:val="bg-BG"/>
        </w:rPr>
        <w:t>.</w:t>
      </w:r>
    </w:p>
    <w:p w:rsidR="00B070EC" w:rsidRPr="009273E9" w:rsidRDefault="00B070EC" w:rsidP="009273E9">
      <w:pPr>
        <w:numPr>
          <w:ilvl w:val="0"/>
          <w:numId w:val="30"/>
        </w:numPr>
        <w:rPr>
          <w:lang w:val="bg-BG"/>
        </w:rPr>
      </w:pPr>
      <w:r w:rsidRPr="00B070EC">
        <w:rPr>
          <w:lang w:val="bg-BG"/>
        </w:rPr>
        <w:lastRenderedPageBreak/>
        <w:t xml:space="preserve">При </w:t>
      </w:r>
      <w:r w:rsidR="004928D1">
        <w:rPr>
          <w:lang w:val="bg-BG"/>
        </w:rPr>
        <w:t>влизане в системата</w:t>
      </w:r>
      <w:r w:rsidRPr="00B070EC">
        <w:rPr>
          <w:lang w:val="bg-BG"/>
        </w:rPr>
        <w:t>, трябва да се извежда списък с информация за срещите, които ще се състоят в същия ден.</w:t>
      </w:r>
    </w:p>
    <w:p w:rsidR="004928D1" w:rsidRDefault="004928D1" w:rsidP="004928D1">
      <w:pPr>
        <w:rPr>
          <w:lang w:val="bg-BG"/>
        </w:rPr>
      </w:pPr>
      <w:r>
        <w:rPr>
          <w:lang w:val="bg-BG"/>
        </w:rPr>
        <w:t>За всички таблици, извеждани при търсенето,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1C18A3" w:rsidRPr="00BA45C8" w:rsidRDefault="001C18A3" w:rsidP="001C18A3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1C18A3" w:rsidRPr="001B5A95" w:rsidRDefault="001C18A3" w:rsidP="001C18A3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1C18A3" w:rsidRPr="001B5A95" w:rsidRDefault="001C18A3" w:rsidP="001C18A3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1C18A3" w:rsidRPr="001C18A3" w:rsidRDefault="001C18A3" w:rsidP="001C18A3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1C18A3" w:rsidRPr="00BA45C8" w:rsidRDefault="001C18A3" w:rsidP="001C18A3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1C18A3" w:rsidRPr="00BA45C8" w:rsidRDefault="001C18A3" w:rsidP="001C18A3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1C18A3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8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9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10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1C18A3" w:rsidRPr="004B02A0" w:rsidRDefault="001C18A3" w:rsidP="001C18A3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1C18A3" w:rsidRDefault="001C18A3" w:rsidP="001C18A3">
      <w:pPr>
        <w:pStyle w:val="Heading2"/>
        <w:rPr>
          <w:lang w:val="bg-BG"/>
        </w:rPr>
      </w:pPr>
      <w:r>
        <w:rPr>
          <w:lang w:val="bg-BG"/>
        </w:rPr>
        <w:lastRenderedPageBreak/>
        <w:t>Предаване на проектите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1C18A3" w:rsidRDefault="001C18A3" w:rsidP="001C18A3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1C18A3" w:rsidRDefault="001C18A3" w:rsidP="001C18A3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1C18A3" w:rsidRDefault="001C18A3" w:rsidP="001C18A3">
      <w:pPr>
        <w:numPr>
          <w:ilvl w:val="0"/>
          <w:numId w:val="33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1C18A3" w:rsidRPr="00197043" w:rsidRDefault="001C18A3" w:rsidP="001C18A3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1C18A3" w:rsidRDefault="001C18A3" w:rsidP="001C18A3">
      <w:pPr>
        <w:rPr>
          <w:rFonts w:hint="eastAsia"/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1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C23F2F">
        <w:rPr>
          <w:b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C23F2F">
        <w:rPr>
          <w:b/>
        </w:rPr>
        <w:t>201</w:t>
      </w:r>
      <w:r>
        <w:rPr>
          <w:b/>
          <w:lang w:val="bg-BG"/>
        </w:rPr>
        <w:t>3</w:t>
      </w:r>
      <w:r w:rsidRPr="00C23F2F">
        <w:rPr>
          <w:b/>
        </w:rPr>
        <w:t xml:space="preserve"> г.</w:t>
      </w:r>
    </w:p>
    <w:p w:rsidR="001C18A3" w:rsidRDefault="001C18A3" w:rsidP="001C18A3">
      <w:pPr>
        <w:pStyle w:val="Heading2"/>
        <w:rPr>
          <w:lang w:val="bg-BG"/>
        </w:rPr>
      </w:pPr>
      <w:r>
        <w:rPr>
          <w:lang w:val="bg-BG"/>
        </w:rPr>
        <w:t>Защита на проектите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1C18A3" w:rsidRDefault="001C18A3" w:rsidP="001C18A3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1C18A3" w:rsidRDefault="001C18A3" w:rsidP="001C18A3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1C18A3" w:rsidRPr="003149A7" w:rsidRDefault="001C18A3" w:rsidP="001C18A3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1C18A3" w:rsidRDefault="001C18A3" w:rsidP="001C18A3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1C18A3" w:rsidRPr="00D851FC" w:rsidRDefault="001C18A3" w:rsidP="001C18A3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1C18A3" w:rsidRDefault="001C18A3" w:rsidP="001C18A3">
      <w:pPr>
        <w:numPr>
          <w:ilvl w:val="0"/>
          <w:numId w:val="34"/>
        </w:numPr>
        <w:rPr>
          <w:lang w:val="bg-BG" w:eastAsia="ja-JP"/>
        </w:rPr>
      </w:pPr>
      <w:hyperlink r:id="rId12" w:history="1">
        <w:r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070EC" w:rsidRDefault="0051511D" w:rsidP="00647AF5">
      <w:pPr>
        <w:rPr>
          <w:lang w:val="bg-BG"/>
        </w:rPr>
      </w:pPr>
    </w:p>
    <w:sectPr w:rsidR="0051511D" w:rsidRPr="00B070EC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B9" w:rsidRDefault="006D43B9">
      <w:r>
        <w:separator/>
      </w:r>
    </w:p>
  </w:endnote>
  <w:endnote w:type="continuationSeparator" w:id="0">
    <w:p w:rsidR="006D43B9" w:rsidRDefault="006D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09" w:rsidRPr="000E532F" w:rsidRDefault="00FF0E0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FF0E09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FF0E09" w:rsidRPr="00F44305" w:rsidRDefault="00FF0E0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FF0E09" w:rsidRPr="0017625F" w:rsidTr="00A97129">
      <w:trPr>
        <w:trHeight w:val="56"/>
      </w:trPr>
      <w:tc>
        <w:tcPr>
          <w:tcW w:w="3119" w:type="dxa"/>
          <w:vAlign w:val="center"/>
        </w:tcPr>
        <w:p w:rsidR="00FF0E09" w:rsidRPr="000E532F" w:rsidRDefault="00FF0E09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FF0E09" w:rsidRPr="000E532F" w:rsidRDefault="00FF0E09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B617D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7B617D">
            <w:rPr>
              <w:noProof/>
            </w:rPr>
            <w:t>4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FF0E09" w:rsidRPr="000E532F" w:rsidRDefault="00FF0E0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FF0E09" w:rsidRPr="000E532F" w:rsidRDefault="00FF0E0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B9" w:rsidRDefault="006D43B9">
      <w:r>
        <w:separator/>
      </w:r>
    </w:p>
  </w:footnote>
  <w:footnote w:type="continuationSeparator" w:id="0">
    <w:p w:rsidR="006D43B9" w:rsidRDefault="006D4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FF0E09" w:rsidRPr="0017625F" w:rsidTr="00084F57">
      <w:trPr>
        <w:trHeight w:val="675"/>
      </w:trPr>
      <w:tc>
        <w:tcPr>
          <w:tcW w:w="3119" w:type="dxa"/>
        </w:tcPr>
        <w:p w:rsidR="00FF0E09" w:rsidRPr="0017625F" w:rsidRDefault="0028017C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FF0E09" w:rsidRPr="000E532F" w:rsidRDefault="00FF0E09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FF0E09" w:rsidRPr="000E532F" w:rsidRDefault="00FF0E09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FF0E09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F0E09" w:rsidRPr="0017625F" w:rsidRDefault="00FF0E09">
          <w:pPr>
            <w:pStyle w:val="Header"/>
            <w:rPr>
              <w:sz w:val="8"/>
              <w:szCs w:val="8"/>
            </w:rPr>
          </w:pPr>
        </w:p>
      </w:tc>
    </w:tr>
  </w:tbl>
  <w:p w:rsidR="00FF0E09" w:rsidRPr="000E532F" w:rsidRDefault="00FF0E0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792"/>
    <w:multiLevelType w:val="hybridMultilevel"/>
    <w:tmpl w:val="55BEAD3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D65FDD"/>
    <w:multiLevelType w:val="hybridMultilevel"/>
    <w:tmpl w:val="D2EAEF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452E71"/>
    <w:multiLevelType w:val="hybridMultilevel"/>
    <w:tmpl w:val="5B0AE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759DD"/>
    <w:multiLevelType w:val="multilevel"/>
    <w:tmpl w:val="5B0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C3404"/>
    <w:multiLevelType w:val="hybridMultilevel"/>
    <w:tmpl w:val="D72EAB7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6E76C8"/>
    <w:multiLevelType w:val="hybridMultilevel"/>
    <w:tmpl w:val="6E58A01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A39EB"/>
    <w:multiLevelType w:val="hybridMultilevel"/>
    <w:tmpl w:val="1AEC52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D22D7"/>
    <w:multiLevelType w:val="hybridMultilevel"/>
    <w:tmpl w:val="A75E66FA"/>
    <w:lvl w:ilvl="0" w:tplc="F76CA1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60A5A"/>
    <w:multiLevelType w:val="hybridMultilevel"/>
    <w:tmpl w:val="CB4A8B2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53D68"/>
    <w:multiLevelType w:val="hybridMultilevel"/>
    <w:tmpl w:val="C1E2828A"/>
    <w:lvl w:ilvl="0" w:tplc="F76CA14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7A561DF"/>
    <w:multiLevelType w:val="hybridMultilevel"/>
    <w:tmpl w:val="D72EAB7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8">
    <w:nsid w:val="3B55681D"/>
    <w:multiLevelType w:val="hybridMultilevel"/>
    <w:tmpl w:val="CCA69AB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C1C43CF"/>
    <w:multiLevelType w:val="hybridMultilevel"/>
    <w:tmpl w:val="1AEC52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B0854"/>
    <w:multiLevelType w:val="hybridMultilevel"/>
    <w:tmpl w:val="4B380E8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0670EE"/>
    <w:multiLevelType w:val="hybridMultilevel"/>
    <w:tmpl w:val="4DB8FE1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EBF3F9A"/>
    <w:multiLevelType w:val="hybridMultilevel"/>
    <w:tmpl w:val="8D40782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CE06F5"/>
    <w:multiLevelType w:val="multilevel"/>
    <w:tmpl w:val="5B0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043D25"/>
    <w:multiLevelType w:val="hybridMultilevel"/>
    <w:tmpl w:val="FAE4834C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22001"/>
    <w:multiLevelType w:val="hybridMultilevel"/>
    <w:tmpl w:val="D72EAB7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2"/>
  </w:num>
  <w:num w:numId="4">
    <w:abstractNumId w:val="31"/>
  </w:num>
  <w:num w:numId="5">
    <w:abstractNumId w:val="11"/>
  </w:num>
  <w:num w:numId="6">
    <w:abstractNumId w:val="2"/>
  </w:num>
  <w:num w:numId="7">
    <w:abstractNumId w:val="17"/>
  </w:num>
  <w:num w:numId="8">
    <w:abstractNumId w:val="23"/>
  </w:num>
  <w:num w:numId="9">
    <w:abstractNumId w:val="32"/>
  </w:num>
  <w:num w:numId="10">
    <w:abstractNumId w:val="16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7"/>
  </w:num>
  <w:num w:numId="16">
    <w:abstractNumId w:val="1"/>
  </w:num>
  <w:num w:numId="17">
    <w:abstractNumId w:val="19"/>
  </w:num>
  <w:num w:numId="18">
    <w:abstractNumId w:val="18"/>
  </w:num>
  <w:num w:numId="19">
    <w:abstractNumId w:val="15"/>
  </w:num>
  <w:num w:numId="20">
    <w:abstractNumId w:val="4"/>
  </w:num>
  <w:num w:numId="21">
    <w:abstractNumId w:val="29"/>
  </w:num>
  <w:num w:numId="22">
    <w:abstractNumId w:val="25"/>
  </w:num>
  <w:num w:numId="23">
    <w:abstractNumId w:val="30"/>
  </w:num>
  <w:num w:numId="24">
    <w:abstractNumId w:val="26"/>
  </w:num>
  <w:num w:numId="25">
    <w:abstractNumId w:val="3"/>
  </w:num>
  <w:num w:numId="26">
    <w:abstractNumId w:val="0"/>
  </w:num>
  <w:num w:numId="27">
    <w:abstractNumId w:val="21"/>
  </w:num>
  <w:num w:numId="28">
    <w:abstractNumId w:val="27"/>
  </w:num>
  <w:num w:numId="29">
    <w:abstractNumId w:val="24"/>
  </w:num>
  <w:num w:numId="30">
    <w:abstractNumId w:val="5"/>
  </w:num>
  <w:num w:numId="3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23FA"/>
    <w:rsid w:val="00027702"/>
    <w:rsid w:val="00063ABA"/>
    <w:rsid w:val="00084F57"/>
    <w:rsid w:val="000B5B47"/>
    <w:rsid w:val="000E532F"/>
    <w:rsid w:val="000E6EA7"/>
    <w:rsid w:val="00106F6A"/>
    <w:rsid w:val="00134C58"/>
    <w:rsid w:val="001452F7"/>
    <w:rsid w:val="00164F10"/>
    <w:rsid w:val="00170DD5"/>
    <w:rsid w:val="0017625F"/>
    <w:rsid w:val="00177A7F"/>
    <w:rsid w:val="00193E4B"/>
    <w:rsid w:val="00196928"/>
    <w:rsid w:val="001A5646"/>
    <w:rsid w:val="001C18A3"/>
    <w:rsid w:val="001E177B"/>
    <w:rsid w:val="001E2C50"/>
    <w:rsid w:val="00213EAA"/>
    <w:rsid w:val="00244D23"/>
    <w:rsid w:val="002714C1"/>
    <w:rsid w:val="0027273B"/>
    <w:rsid w:val="00277C30"/>
    <w:rsid w:val="0028017C"/>
    <w:rsid w:val="002A12F5"/>
    <w:rsid w:val="002B08E2"/>
    <w:rsid w:val="002B6B03"/>
    <w:rsid w:val="002E127E"/>
    <w:rsid w:val="00346BC7"/>
    <w:rsid w:val="00347273"/>
    <w:rsid w:val="003C40BC"/>
    <w:rsid w:val="003F3A33"/>
    <w:rsid w:val="00437121"/>
    <w:rsid w:val="004452F2"/>
    <w:rsid w:val="00460E19"/>
    <w:rsid w:val="0046113A"/>
    <w:rsid w:val="004621A2"/>
    <w:rsid w:val="00467E8E"/>
    <w:rsid w:val="00471AE7"/>
    <w:rsid w:val="00487116"/>
    <w:rsid w:val="004928D1"/>
    <w:rsid w:val="004D0809"/>
    <w:rsid w:val="004E0F7E"/>
    <w:rsid w:val="00502A78"/>
    <w:rsid w:val="0051511D"/>
    <w:rsid w:val="00520F45"/>
    <w:rsid w:val="00521A8B"/>
    <w:rsid w:val="00522427"/>
    <w:rsid w:val="0053698C"/>
    <w:rsid w:val="00540057"/>
    <w:rsid w:val="005668A0"/>
    <w:rsid w:val="0060183E"/>
    <w:rsid w:val="00645105"/>
    <w:rsid w:val="00647AF5"/>
    <w:rsid w:val="006B01AC"/>
    <w:rsid w:val="006D43B9"/>
    <w:rsid w:val="007079C8"/>
    <w:rsid w:val="0071580A"/>
    <w:rsid w:val="0071682C"/>
    <w:rsid w:val="00785112"/>
    <w:rsid w:val="00790B8C"/>
    <w:rsid w:val="00790C2B"/>
    <w:rsid w:val="007B2F61"/>
    <w:rsid w:val="007B617D"/>
    <w:rsid w:val="007C4F57"/>
    <w:rsid w:val="007D7773"/>
    <w:rsid w:val="0082744D"/>
    <w:rsid w:val="00841B19"/>
    <w:rsid w:val="00847872"/>
    <w:rsid w:val="0087049B"/>
    <w:rsid w:val="008B03C8"/>
    <w:rsid w:val="008D4936"/>
    <w:rsid w:val="009128CD"/>
    <w:rsid w:val="009273E9"/>
    <w:rsid w:val="009370B8"/>
    <w:rsid w:val="00953A02"/>
    <w:rsid w:val="00984685"/>
    <w:rsid w:val="009A534F"/>
    <w:rsid w:val="009D0969"/>
    <w:rsid w:val="009F7C43"/>
    <w:rsid w:val="00A9626F"/>
    <w:rsid w:val="00A97129"/>
    <w:rsid w:val="00AC420B"/>
    <w:rsid w:val="00AC7895"/>
    <w:rsid w:val="00AD194D"/>
    <w:rsid w:val="00AD1B62"/>
    <w:rsid w:val="00AE0274"/>
    <w:rsid w:val="00B01140"/>
    <w:rsid w:val="00B04ABB"/>
    <w:rsid w:val="00B070EC"/>
    <w:rsid w:val="00B13659"/>
    <w:rsid w:val="00B21BD9"/>
    <w:rsid w:val="00B222C7"/>
    <w:rsid w:val="00B409DD"/>
    <w:rsid w:val="00BA45C8"/>
    <w:rsid w:val="00BB222F"/>
    <w:rsid w:val="00BB4183"/>
    <w:rsid w:val="00BC1EAB"/>
    <w:rsid w:val="00C03AED"/>
    <w:rsid w:val="00C106CA"/>
    <w:rsid w:val="00C3422D"/>
    <w:rsid w:val="00C420D7"/>
    <w:rsid w:val="00C55A8A"/>
    <w:rsid w:val="00C80649"/>
    <w:rsid w:val="00CA1113"/>
    <w:rsid w:val="00D03530"/>
    <w:rsid w:val="00D06C05"/>
    <w:rsid w:val="00D25231"/>
    <w:rsid w:val="00D83FAE"/>
    <w:rsid w:val="00D840B7"/>
    <w:rsid w:val="00D851FC"/>
    <w:rsid w:val="00D86395"/>
    <w:rsid w:val="00D90642"/>
    <w:rsid w:val="00DB209F"/>
    <w:rsid w:val="00DB48CA"/>
    <w:rsid w:val="00DE46BB"/>
    <w:rsid w:val="00E20B92"/>
    <w:rsid w:val="00E327E5"/>
    <w:rsid w:val="00EA579E"/>
    <w:rsid w:val="00EB4104"/>
    <w:rsid w:val="00EB42B2"/>
    <w:rsid w:val="00EC3B5F"/>
    <w:rsid w:val="00EC54DD"/>
    <w:rsid w:val="00ED2F3E"/>
    <w:rsid w:val="00ED7BC2"/>
    <w:rsid w:val="00EE4164"/>
    <w:rsid w:val="00F155FD"/>
    <w:rsid w:val="00F20488"/>
    <w:rsid w:val="00F44305"/>
    <w:rsid w:val="00F642FA"/>
    <w:rsid w:val="00F97D53"/>
    <w:rsid w:val="00FF0E09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44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B070EC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645105"/>
    <w:rPr>
      <w:color w:val="800080"/>
      <w:u w:val="single"/>
    </w:rPr>
  </w:style>
  <w:style w:type="paragraph" w:customStyle="1" w:styleId="StyleBefore0ptAfter0pt">
    <w:name w:val="Style Before:  0 pt After:  0 pt"/>
    <w:basedOn w:val="Normal"/>
    <w:rsid w:val="00EB42B2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44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B070EC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645105"/>
    <w:rPr>
      <w:color w:val="800080"/>
      <w:u w:val="single"/>
    </w:rPr>
  </w:style>
  <w:style w:type="paragraph" w:customStyle="1" w:styleId="StyleBefore0ptAfter0pt">
    <w:name w:val="Style Before:  0 pt After:  0 pt"/>
    <w:basedOn w:val="Normal"/>
    <w:rsid w:val="00EB42B2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orums.academy.telerik.com/asp-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Courses/Courses/Details/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webdesig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wd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Web Calendar</vt:lpstr>
    </vt:vector>
  </TitlesOfParts>
  <Company>Telerik Corporation</Company>
  <LinksUpToDate>false</LinksUpToDate>
  <CharactersWithSpaces>7959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Web Calendar</dc:title>
  <dc:creator>Svetlin Nakov</dc:creator>
  <dc:description>Web Applications Development with ASP.NET: http://aspnetcourse.telerik.com</dc:description>
  <cp:lastModifiedBy>Svetlin Nakov</cp:lastModifiedBy>
  <cp:revision>2</cp:revision>
  <dcterms:created xsi:type="dcterms:W3CDTF">2012-11-30T18:47:00Z</dcterms:created>
  <dcterms:modified xsi:type="dcterms:W3CDTF">2012-11-30T18:47:00Z</dcterms:modified>
</cp:coreProperties>
</file>
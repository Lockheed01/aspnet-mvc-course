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C8" w:rsidRPr="006707FA" w:rsidRDefault="004621A2" w:rsidP="00F97118">
      <w:pPr>
        <w:pStyle w:val="Heading1"/>
        <w:jc w:val="center"/>
        <w:rPr>
          <w:lang w:val="bg-BG"/>
        </w:rPr>
      </w:pPr>
      <w:r w:rsidRPr="006707FA">
        <w:rPr>
          <w:lang w:val="bg-BG"/>
        </w:rPr>
        <w:t xml:space="preserve">Система за управление на дефекти </w:t>
      </w:r>
      <w:r w:rsidR="00BA45C8" w:rsidRPr="006707FA">
        <w:rPr>
          <w:lang w:val="bg-BG"/>
        </w:rPr>
        <w:t>– курсов проект по</w:t>
      </w:r>
      <w:r w:rsidR="00792A22">
        <w:rPr>
          <w:lang w:val="bg-BG"/>
        </w:rPr>
        <w:br/>
      </w:r>
      <w:r w:rsidR="00BA45C8" w:rsidRPr="006707FA">
        <w:rPr>
          <w:lang w:val="bg-BG"/>
        </w:rPr>
        <w:t>„</w:t>
      </w:r>
      <w:r w:rsidR="00F97118" w:rsidRPr="00ED6406">
        <w:rPr>
          <w:lang w:val="bg-BG"/>
        </w:rPr>
        <w:t>Уеб приложения</w:t>
      </w:r>
      <w:r w:rsidR="00F97118">
        <w:t xml:space="preserve"> с ASP.NET MVC</w:t>
      </w:r>
      <w:r w:rsidR="00BA45C8" w:rsidRPr="006707FA">
        <w:rPr>
          <w:lang w:val="bg-BG"/>
        </w:rPr>
        <w:t xml:space="preserve">” – вариант </w:t>
      </w:r>
      <w:r w:rsidR="005D1B74">
        <w:t>#</w:t>
      </w:r>
      <w:r w:rsidRPr="006707FA">
        <w:rPr>
          <w:lang w:val="bg-BG"/>
        </w:rPr>
        <w:t>2</w:t>
      </w:r>
      <w:bookmarkStart w:id="0" w:name="_GoBack"/>
      <w:bookmarkEnd w:id="0"/>
    </w:p>
    <w:p w:rsidR="004621A2" w:rsidRPr="004621A2" w:rsidRDefault="004621A2" w:rsidP="004621A2">
      <w:pPr>
        <w:rPr>
          <w:lang w:val="bg-BG"/>
        </w:rPr>
      </w:pPr>
      <w:r w:rsidRPr="004621A2">
        <w:rPr>
          <w:lang w:val="bg-BG"/>
        </w:rPr>
        <w:t xml:space="preserve">Да се проектира и реализира информационна система за </w:t>
      </w:r>
      <w:r>
        <w:rPr>
          <w:lang w:val="bg-BG"/>
        </w:rPr>
        <w:t>управление на дефекти</w:t>
      </w:r>
      <w:r w:rsidRPr="004621A2">
        <w:rPr>
          <w:lang w:val="bg-BG"/>
        </w:rPr>
        <w:t xml:space="preserve"> </w:t>
      </w:r>
      <w:r>
        <w:rPr>
          <w:lang w:val="bg-BG"/>
        </w:rPr>
        <w:t xml:space="preserve">открити при разработката на </w:t>
      </w:r>
      <w:r w:rsidRPr="004621A2">
        <w:rPr>
          <w:lang w:val="bg-BG"/>
        </w:rPr>
        <w:t xml:space="preserve">софтуерни приложения. Системата трябва да </w:t>
      </w:r>
      <w:r>
        <w:rPr>
          <w:lang w:val="bg-BG"/>
        </w:rPr>
        <w:t>съхранява и управлява</w:t>
      </w:r>
      <w:r w:rsidRPr="004621A2">
        <w:rPr>
          <w:lang w:val="bg-BG"/>
        </w:rPr>
        <w:t xml:space="preserve"> информация за тестерите във фирмата, разработваните проекти и откритите грешки за конкретен проект.</w:t>
      </w:r>
      <w:r>
        <w:rPr>
          <w:lang w:val="bg-BG"/>
        </w:rPr>
        <w:t xml:space="preserve"> Достъпът до системата се извършва единствено след автентикация. </w:t>
      </w:r>
    </w:p>
    <w:p w:rsidR="004621A2" w:rsidRPr="004621A2" w:rsidRDefault="004621A2" w:rsidP="004621A2">
      <w:pPr>
        <w:pStyle w:val="Heading2"/>
        <w:rPr>
          <w:lang w:val="bg-BG"/>
        </w:rPr>
      </w:pPr>
      <w:r w:rsidRPr="004621A2">
        <w:rPr>
          <w:lang w:val="bg-BG"/>
        </w:rPr>
        <w:t>Тестери</w:t>
      </w:r>
    </w:p>
    <w:p w:rsidR="004621A2" w:rsidRPr="004621A2" w:rsidRDefault="004621A2" w:rsidP="006707FA">
      <w:pPr>
        <w:rPr>
          <w:lang w:val="bg-BG"/>
        </w:rPr>
      </w:pPr>
      <w:r>
        <w:rPr>
          <w:lang w:val="bg-BG"/>
        </w:rPr>
        <w:t xml:space="preserve">Тестерите са потребителите на системата. </w:t>
      </w:r>
      <w:r w:rsidRPr="004621A2">
        <w:rPr>
          <w:lang w:val="bg-BG"/>
        </w:rPr>
        <w:t xml:space="preserve">За </w:t>
      </w:r>
      <w:r>
        <w:rPr>
          <w:lang w:val="bg-BG"/>
        </w:rPr>
        <w:t xml:space="preserve">всеки тестер </w:t>
      </w:r>
      <w:r w:rsidRPr="004621A2">
        <w:rPr>
          <w:lang w:val="bg-BG"/>
        </w:rPr>
        <w:t>трябва да се съхранява следната информация:</w:t>
      </w:r>
    </w:p>
    <w:p w:rsidR="004621A2" w:rsidRPr="004621A2" w:rsidRDefault="001E07CE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t>username</w:t>
      </w:r>
      <w:r w:rsidRPr="00536FFD">
        <w:rPr>
          <w:lang w:val="bg-BG"/>
        </w:rPr>
        <w:t xml:space="preserve"> (съдържа само букви и цифри, уникално за системата)</w:t>
      </w:r>
    </w:p>
    <w:p w:rsidR="004621A2" w:rsidRPr="004621A2" w:rsidRDefault="004621A2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п</w:t>
      </w:r>
      <w:r w:rsidRPr="004621A2">
        <w:rPr>
          <w:lang w:val="bg-BG"/>
        </w:rPr>
        <w:t>арола</w:t>
      </w:r>
    </w:p>
    <w:p w:rsidR="004621A2" w:rsidRPr="004B06E7" w:rsidRDefault="004621A2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4B06E7">
        <w:rPr>
          <w:lang w:val="bg-BG"/>
        </w:rPr>
        <w:t>име</w:t>
      </w:r>
      <w:r w:rsidR="004B06E7">
        <w:t xml:space="preserve">, </w:t>
      </w:r>
      <w:r w:rsidRPr="004B06E7">
        <w:rPr>
          <w:lang w:val="bg-BG"/>
        </w:rPr>
        <w:t>фамилия</w:t>
      </w:r>
    </w:p>
    <w:p w:rsidR="004621A2" w:rsidRPr="004621A2" w:rsidRDefault="004621A2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1452F7">
        <w:rPr>
          <w:lang w:val="bg-BG"/>
        </w:rPr>
        <w:t>email</w:t>
      </w:r>
    </w:p>
    <w:p w:rsidR="004621A2" w:rsidRPr="004621A2" w:rsidRDefault="004621A2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т</w:t>
      </w:r>
      <w:r w:rsidRPr="004621A2">
        <w:rPr>
          <w:lang w:val="bg-BG"/>
        </w:rPr>
        <w:t>елефон</w:t>
      </w:r>
    </w:p>
    <w:p w:rsidR="004621A2" w:rsidRPr="004621A2" w:rsidRDefault="004621A2" w:rsidP="004621A2">
      <w:pPr>
        <w:pStyle w:val="Heading2"/>
        <w:rPr>
          <w:lang w:val="bg-BG"/>
        </w:rPr>
      </w:pPr>
      <w:r w:rsidRPr="004621A2">
        <w:rPr>
          <w:lang w:val="bg-BG"/>
        </w:rPr>
        <w:t>Проекти</w:t>
      </w:r>
      <w:r w:rsidRPr="004621A2">
        <w:rPr>
          <w:lang w:val="bg-BG"/>
        </w:rPr>
        <w:tab/>
      </w:r>
    </w:p>
    <w:p w:rsidR="004621A2" w:rsidRPr="004621A2" w:rsidRDefault="004621A2" w:rsidP="006707FA">
      <w:pPr>
        <w:rPr>
          <w:lang w:val="bg-BG"/>
        </w:rPr>
      </w:pPr>
      <w:r w:rsidRPr="004621A2">
        <w:rPr>
          <w:lang w:val="bg-BG"/>
        </w:rPr>
        <w:t xml:space="preserve">За всеки проект се </w:t>
      </w:r>
      <w:r w:rsidR="00244D23">
        <w:rPr>
          <w:lang w:val="bg-BG"/>
        </w:rPr>
        <w:t>съхранява</w:t>
      </w:r>
      <w:r w:rsidRPr="004621A2">
        <w:rPr>
          <w:lang w:val="bg-BG"/>
        </w:rPr>
        <w:t xml:space="preserve"> следната информация:</w:t>
      </w:r>
    </w:p>
    <w:p w:rsidR="004621A2" w:rsidRPr="004621A2" w:rsidRDefault="004621A2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4621A2">
        <w:rPr>
          <w:lang w:val="bg-BG"/>
        </w:rPr>
        <w:t>име на проекта (уникално)</w:t>
      </w:r>
    </w:p>
    <w:p w:rsidR="004621A2" w:rsidRPr="00244D23" w:rsidRDefault="004621A2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244D23">
        <w:rPr>
          <w:lang w:val="bg-BG"/>
        </w:rPr>
        <w:t>кратко описание на проекта</w:t>
      </w:r>
    </w:p>
    <w:p w:rsidR="00C55A8A" w:rsidRDefault="00C55A8A" w:rsidP="00C55A8A">
      <w:pPr>
        <w:pStyle w:val="Heading2"/>
        <w:rPr>
          <w:lang w:val="bg-BG"/>
        </w:rPr>
      </w:pPr>
      <w:r>
        <w:rPr>
          <w:lang w:val="bg-BG"/>
        </w:rPr>
        <w:t>Администратор</w:t>
      </w:r>
    </w:p>
    <w:p w:rsidR="00C55A8A" w:rsidRPr="004621A2" w:rsidRDefault="00C55A8A" w:rsidP="00C55A8A">
      <w:pPr>
        <w:rPr>
          <w:lang w:val="bg-BG"/>
        </w:rPr>
      </w:pPr>
      <w:r>
        <w:rPr>
          <w:lang w:val="bg-BG"/>
        </w:rPr>
        <w:t xml:space="preserve">Администраторът на системата е потребител с </w:t>
      </w:r>
      <w:r w:rsidRPr="004621A2">
        <w:t xml:space="preserve">username </w:t>
      </w:r>
      <w:r w:rsidRPr="00244D23">
        <w:rPr>
          <w:b/>
        </w:rPr>
        <w:t>admin</w:t>
      </w:r>
      <w:r>
        <w:rPr>
          <w:lang w:val="bg-BG"/>
        </w:rPr>
        <w:t xml:space="preserve"> и предварително зададена в системата парола. Той може да извършва следните действия:</w:t>
      </w:r>
    </w:p>
    <w:p w:rsidR="00C55A8A" w:rsidRPr="004621A2" w:rsidRDefault="00C55A8A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4621A2">
        <w:rPr>
          <w:lang w:val="bg-BG"/>
        </w:rPr>
        <w:t>Добавяне на нов тестер</w:t>
      </w:r>
      <w:r>
        <w:rPr>
          <w:lang w:val="bg-BG"/>
        </w:rPr>
        <w:t>.</w:t>
      </w:r>
      <w:r w:rsidRPr="004621A2">
        <w:rPr>
          <w:lang w:val="bg-BG"/>
        </w:rPr>
        <w:t xml:space="preserve"> Представлява регистриране на нов потребител в системата</w:t>
      </w:r>
      <w:r>
        <w:rPr>
          <w:lang w:val="bg-BG"/>
        </w:rPr>
        <w:t xml:space="preserve"> (тестер) и въвеждане на информация за него</w:t>
      </w:r>
      <w:r w:rsidRPr="004621A2">
        <w:rPr>
          <w:lang w:val="bg-BG"/>
        </w:rPr>
        <w:t>.</w:t>
      </w:r>
    </w:p>
    <w:p w:rsidR="00C55A8A" w:rsidRPr="004621A2" w:rsidRDefault="00C55A8A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4621A2">
        <w:rPr>
          <w:lang w:val="bg-BG"/>
        </w:rPr>
        <w:t>Редактиране на тестер – позволява промяна на информацията за даден тестер (потребител). Не може да се редактира единствено потребителското име на тестера.</w:t>
      </w:r>
    </w:p>
    <w:p w:rsidR="00C55A8A" w:rsidRDefault="00C55A8A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4621A2">
        <w:rPr>
          <w:lang w:val="bg-BG"/>
        </w:rPr>
        <w:t xml:space="preserve">Изтриване на тестер – изтрива се наличната информация за даден тестер (потребител). </w:t>
      </w:r>
      <w:r>
        <w:rPr>
          <w:lang w:val="bg-BG"/>
        </w:rPr>
        <w:t>При изтриване на тестер всички негови грешки в системата остават без автор.</w:t>
      </w:r>
    </w:p>
    <w:p w:rsidR="00C55A8A" w:rsidRPr="004621A2" w:rsidRDefault="00C55A8A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Създаване</w:t>
      </w:r>
      <w:r w:rsidRPr="004621A2">
        <w:rPr>
          <w:lang w:val="bg-BG"/>
        </w:rPr>
        <w:t xml:space="preserve"> на </w:t>
      </w:r>
      <w:r>
        <w:rPr>
          <w:lang w:val="bg-BG"/>
        </w:rPr>
        <w:t xml:space="preserve">нов </w:t>
      </w:r>
      <w:r w:rsidRPr="004621A2">
        <w:rPr>
          <w:lang w:val="bg-BG"/>
        </w:rPr>
        <w:t>проект – въвежда се и се съхранява информация за проекта</w:t>
      </w:r>
      <w:r>
        <w:rPr>
          <w:lang w:val="bg-BG"/>
        </w:rPr>
        <w:t>.</w:t>
      </w:r>
    </w:p>
    <w:p w:rsidR="00C55A8A" w:rsidRPr="004621A2" w:rsidRDefault="00C55A8A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Р</w:t>
      </w:r>
      <w:r w:rsidRPr="004621A2">
        <w:rPr>
          <w:lang w:val="bg-BG"/>
        </w:rPr>
        <w:t>едакция на проект – позволява редактиране на името и описанието на проекта.</w:t>
      </w:r>
    </w:p>
    <w:p w:rsidR="00C55A8A" w:rsidRPr="004621A2" w:rsidRDefault="00C55A8A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И</w:t>
      </w:r>
      <w:r w:rsidRPr="004621A2">
        <w:rPr>
          <w:lang w:val="bg-BG"/>
        </w:rPr>
        <w:t>зтриване на проект – изтрива наличната информация за даден проект. При изтриването на проект се изтриват всички грешки, асоциирани с него.</w:t>
      </w:r>
    </w:p>
    <w:p w:rsidR="004621A2" w:rsidRPr="004621A2" w:rsidRDefault="004621A2" w:rsidP="004621A2">
      <w:pPr>
        <w:pStyle w:val="Heading2"/>
        <w:rPr>
          <w:lang w:val="bg-BG"/>
        </w:rPr>
      </w:pPr>
      <w:r w:rsidRPr="004621A2">
        <w:rPr>
          <w:lang w:val="bg-BG"/>
        </w:rPr>
        <w:t>Грешки</w:t>
      </w:r>
    </w:p>
    <w:p w:rsidR="004621A2" w:rsidRPr="004621A2" w:rsidRDefault="004621A2" w:rsidP="006707FA">
      <w:pPr>
        <w:rPr>
          <w:lang w:val="bg-BG"/>
        </w:rPr>
      </w:pPr>
      <w:r w:rsidRPr="004621A2">
        <w:rPr>
          <w:lang w:val="bg-BG"/>
        </w:rPr>
        <w:t>За всяка грешка открита от тестерите за даден проект се съхранява следната информация:</w:t>
      </w:r>
    </w:p>
    <w:p w:rsidR="00244D23" w:rsidRPr="004621A2" w:rsidRDefault="00244D23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Д</w:t>
      </w:r>
      <w:r w:rsidRPr="004621A2">
        <w:rPr>
          <w:lang w:val="bg-BG"/>
        </w:rPr>
        <w:t>ата и час на откриване</w:t>
      </w:r>
      <w:r>
        <w:rPr>
          <w:lang w:val="bg-BG"/>
        </w:rPr>
        <w:t>. А</w:t>
      </w:r>
      <w:r w:rsidRPr="004621A2">
        <w:rPr>
          <w:lang w:val="bg-BG"/>
        </w:rPr>
        <w:t xml:space="preserve">втоматично се попълва с текущите дата и час при </w:t>
      </w:r>
      <w:r>
        <w:rPr>
          <w:lang w:val="bg-BG"/>
        </w:rPr>
        <w:t xml:space="preserve">първоначално </w:t>
      </w:r>
      <w:r w:rsidRPr="004621A2">
        <w:rPr>
          <w:lang w:val="bg-BG"/>
        </w:rPr>
        <w:t>въвеждане на грешката</w:t>
      </w:r>
      <w:r>
        <w:rPr>
          <w:lang w:val="bg-BG"/>
        </w:rPr>
        <w:t>.</w:t>
      </w:r>
    </w:p>
    <w:p w:rsidR="00244D23" w:rsidRDefault="00244D23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lastRenderedPageBreak/>
        <w:t>Собственик – т</w:t>
      </w:r>
      <w:r w:rsidRPr="004621A2">
        <w:rPr>
          <w:lang w:val="bg-BG"/>
        </w:rPr>
        <w:t xml:space="preserve">естер, който е </w:t>
      </w:r>
      <w:r>
        <w:rPr>
          <w:lang w:val="bg-BG"/>
        </w:rPr>
        <w:t>въвел грешката в системата. Може да липсва стойност или да се избере някой от потребителите в системата. При първоначално въвеждане грешката се свързва с текущия потребител.</w:t>
      </w:r>
    </w:p>
    <w:p w:rsidR="004621A2" w:rsidRDefault="00244D23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О</w:t>
      </w:r>
      <w:r w:rsidR="004621A2" w:rsidRPr="004621A2">
        <w:rPr>
          <w:lang w:val="bg-BG"/>
        </w:rPr>
        <w:t>писание на грешката</w:t>
      </w:r>
      <w:r>
        <w:rPr>
          <w:lang w:val="bg-BG"/>
        </w:rPr>
        <w:t xml:space="preserve"> – свободен текст.</w:t>
      </w:r>
    </w:p>
    <w:p w:rsidR="004621A2" w:rsidRDefault="00244D23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С</w:t>
      </w:r>
      <w:r w:rsidR="004621A2" w:rsidRPr="004621A2">
        <w:rPr>
          <w:lang w:val="bg-BG"/>
        </w:rPr>
        <w:t>тепен на важност</w:t>
      </w:r>
      <w:r w:rsidR="00F15672">
        <w:rPr>
          <w:lang w:val="bg-BG"/>
        </w:rPr>
        <w:t xml:space="preserve"> (приоритет)</w:t>
      </w:r>
      <w:r>
        <w:rPr>
          <w:lang w:val="bg-BG"/>
        </w:rPr>
        <w:t xml:space="preserve">. Валидните стойности са </w:t>
      </w:r>
      <w:r w:rsidRPr="00244D23">
        <w:rPr>
          <w:b/>
        </w:rPr>
        <w:t>Critical</w:t>
      </w:r>
      <w:r w:rsidRPr="00244D23">
        <w:t xml:space="preserve">, </w:t>
      </w:r>
      <w:r w:rsidRPr="00244D23">
        <w:rPr>
          <w:b/>
        </w:rPr>
        <w:t>High</w:t>
      </w:r>
      <w:r w:rsidRPr="00244D23">
        <w:t xml:space="preserve">, </w:t>
      </w:r>
      <w:r w:rsidRPr="00244D23">
        <w:rPr>
          <w:b/>
        </w:rPr>
        <w:t>Normal</w:t>
      </w:r>
      <w:r>
        <w:rPr>
          <w:lang w:val="bg-BG"/>
        </w:rPr>
        <w:t xml:space="preserve"> и</w:t>
      </w:r>
      <w:r w:rsidRPr="00244D23">
        <w:rPr>
          <w:lang w:val="bg-BG"/>
        </w:rPr>
        <w:t xml:space="preserve"> </w:t>
      </w:r>
      <w:r w:rsidRPr="00244D23">
        <w:rPr>
          <w:b/>
        </w:rPr>
        <w:t>Low</w:t>
      </w:r>
      <w:r>
        <w:rPr>
          <w:lang w:val="bg-BG"/>
        </w:rPr>
        <w:t>.</w:t>
      </w:r>
    </w:p>
    <w:p w:rsidR="004621A2" w:rsidRDefault="00244D23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П</w:t>
      </w:r>
      <w:r w:rsidR="004621A2" w:rsidRPr="004621A2">
        <w:rPr>
          <w:lang w:val="bg-BG"/>
        </w:rPr>
        <w:t>роект, в който е открита грешката</w:t>
      </w:r>
      <w:r>
        <w:rPr>
          <w:lang w:val="bg-BG"/>
        </w:rPr>
        <w:t>. И</w:t>
      </w:r>
      <w:r w:rsidR="004621A2" w:rsidRPr="004621A2">
        <w:rPr>
          <w:lang w:val="bg-BG"/>
        </w:rPr>
        <w:t xml:space="preserve">збира се </w:t>
      </w:r>
      <w:r>
        <w:rPr>
          <w:lang w:val="bg-BG"/>
        </w:rPr>
        <w:t xml:space="preserve">измежду </w:t>
      </w:r>
      <w:r w:rsidR="004621A2" w:rsidRPr="004621A2">
        <w:rPr>
          <w:lang w:val="bg-BG"/>
        </w:rPr>
        <w:t>дефинираните в системата проекти</w:t>
      </w:r>
      <w:r>
        <w:rPr>
          <w:lang w:val="bg-BG"/>
        </w:rPr>
        <w:t>.</w:t>
      </w:r>
    </w:p>
    <w:p w:rsidR="00244D23" w:rsidRPr="00244D23" w:rsidRDefault="00244D23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244D23">
        <w:rPr>
          <w:lang w:val="bg-BG"/>
        </w:rPr>
        <w:t>С</w:t>
      </w:r>
      <w:r w:rsidR="004621A2" w:rsidRPr="00244D23">
        <w:rPr>
          <w:lang w:val="bg-BG"/>
        </w:rPr>
        <w:t>татус на грешката</w:t>
      </w:r>
      <w:r w:rsidRPr="00244D23">
        <w:rPr>
          <w:lang w:val="bg-BG"/>
        </w:rPr>
        <w:t>. Валидните стойности са</w:t>
      </w:r>
      <w:r w:rsidR="004621A2" w:rsidRPr="00244D23">
        <w:rPr>
          <w:lang w:val="bg-BG"/>
        </w:rPr>
        <w:t xml:space="preserve">: </w:t>
      </w:r>
      <w:r w:rsidRPr="00244D23">
        <w:rPr>
          <w:b/>
        </w:rPr>
        <w:t>New</w:t>
      </w:r>
      <w:r w:rsidR="004621A2" w:rsidRPr="00244D23">
        <w:t xml:space="preserve">, </w:t>
      </w:r>
      <w:r w:rsidRPr="00244D23">
        <w:rPr>
          <w:b/>
        </w:rPr>
        <w:t>In Progress</w:t>
      </w:r>
      <w:r w:rsidR="004621A2" w:rsidRPr="00244D23">
        <w:t xml:space="preserve">, </w:t>
      </w:r>
      <w:r w:rsidRPr="00244D23">
        <w:rPr>
          <w:b/>
        </w:rPr>
        <w:t>Fixed</w:t>
      </w:r>
      <w:r w:rsidR="004621A2" w:rsidRPr="00244D23">
        <w:t xml:space="preserve"> </w:t>
      </w:r>
      <w:r w:rsidR="004621A2" w:rsidRPr="00244D23">
        <w:rPr>
          <w:lang w:val="bg-BG"/>
        </w:rPr>
        <w:t xml:space="preserve">и </w:t>
      </w:r>
      <w:r w:rsidRPr="00244D23">
        <w:rPr>
          <w:b/>
        </w:rPr>
        <w:t>Closed</w:t>
      </w:r>
      <w:r>
        <w:t>.</w:t>
      </w:r>
      <w:r w:rsidR="004621A2" w:rsidRPr="00244D23">
        <w:rPr>
          <w:lang w:val="bg-BG"/>
        </w:rPr>
        <w:t xml:space="preserve"> </w:t>
      </w:r>
      <w:r w:rsidRPr="00244D23">
        <w:rPr>
          <w:lang w:val="bg-BG"/>
        </w:rPr>
        <w:t xml:space="preserve">Статусът на всички </w:t>
      </w:r>
      <w:r w:rsidR="004621A2" w:rsidRPr="00244D23">
        <w:rPr>
          <w:lang w:val="bg-BG"/>
        </w:rPr>
        <w:t>грешк</w:t>
      </w:r>
      <w:r w:rsidRPr="00244D23">
        <w:rPr>
          <w:lang w:val="bg-BG"/>
        </w:rPr>
        <w:t xml:space="preserve">и при въвеждането им е </w:t>
      </w:r>
      <w:r w:rsidRPr="00244D23">
        <w:rPr>
          <w:b/>
        </w:rPr>
        <w:t>New</w:t>
      </w:r>
      <w:r w:rsidRPr="00244D23">
        <w:rPr>
          <w:lang w:val="bg-BG"/>
        </w:rPr>
        <w:t>, а след това може да се променя</w:t>
      </w:r>
      <w:r w:rsidR="004621A2" w:rsidRPr="00244D23">
        <w:rPr>
          <w:lang w:val="bg-BG"/>
        </w:rPr>
        <w:t>.</w:t>
      </w:r>
    </w:p>
    <w:p w:rsidR="00244D23" w:rsidRPr="00244D23" w:rsidRDefault="009D0969" w:rsidP="00A262A9">
      <w:pPr>
        <w:rPr>
          <w:lang w:val="bg-BG"/>
        </w:rPr>
      </w:pPr>
      <w:r>
        <w:rPr>
          <w:lang w:val="bg-BG"/>
        </w:rPr>
        <w:t xml:space="preserve">Тестерите могат да извършват следните </w:t>
      </w:r>
      <w:r w:rsidR="004621A2" w:rsidRPr="00244D23">
        <w:rPr>
          <w:lang w:val="bg-BG"/>
        </w:rPr>
        <w:t>операции:</w:t>
      </w:r>
    </w:p>
    <w:p w:rsidR="009D0969" w:rsidRDefault="009D0969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Избор на проект и показване на</w:t>
      </w:r>
      <w:r w:rsidRPr="00BB4183">
        <w:rPr>
          <w:lang w:val="bg-BG"/>
        </w:rPr>
        <w:t xml:space="preserve"> всички грешки, които са открити </w:t>
      </w:r>
      <w:r>
        <w:rPr>
          <w:lang w:val="bg-BG"/>
        </w:rPr>
        <w:t>по</w:t>
      </w:r>
      <w:r w:rsidRPr="00BB4183">
        <w:rPr>
          <w:lang w:val="bg-BG"/>
        </w:rPr>
        <w:t xml:space="preserve"> него</w:t>
      </w:r>
      <w:r>
        <w:rPr>
          <w:lang w:val="bg-BG"/>
        </w:rPr>
        <w:t>. За всяка грешка трябва да се извежда нейния собственик</w:t>
      </w:r>
      <w:r w:rsidRPr="00BB4183">
        <w:rPr>
          <w:lang w:val="bg-BG"/>
        </w:rPr>
        <w:t>, степента на важност и дата и час, на които е открита.</w:t>
      </w:r>
      <w:r>
        <w:rPr>
          <w:lang w:val="bg-BG"/>
        </w:rPr>
        <w:t xml:space="preserve"> Таблицата с грешките трябва да позволява сортиране по различните й колони и страниране (да се показват по 20 грешки на страница).</w:t>
      </w:r>
    </w:p>
    <w:p w:rsidR="004621A2" w:rsidRPr="004621A2" w:rsidRDefault="00AE0274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Д</w:t>
      </w:r>
      <w:r w:rsidR="004621A2" w:rsidRPr="004621A2">
        <w:rPr>
          <w:lang w:val="bg-BG"/>
        </w:rPr>
        <w:t>обавяне на грешка – попълва се и се съхранява информацията за грешката</w:t>
      </w:r>
      <w:r>
        <w:rPr>
          <w:lang w:val="bg-BG"/>
        </w:rPr>
        <w:t>. Всички полета без датата, собственика и статуса се задават свободно, а останалите се задават автоматично от системата</w:t>
      </w:r>
      <w:r w:rsidR="004621A2" w:rsidRPr="004621A2">
        <w:rPr>
          <w:lang w:val="bg-BG"/>
        </w:rPr>
        <w:t>.</w:t>
      </w:r>
    </w:p>
    <w:p w:rsidR="004621A2" w:rsidRPr="004621A2" w:rsidRDefault="00AE0274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Р</w:t>
      </w:r>
      <w:r w:rsidR="004621A2" w:rsidRPr="004621A2">
        <w:rPr>
          <w:lang w:val="bg-BG"/>
        </w:rPr>
        <w:t xml:space="preserve">едактиране на грешка – позволява промяна на информацията за грешката. Забранено е редактирането на </w:t>
      </w:r>
      <w:r>
        <w:rPr>
          <w:lang w:val="bg-BG"/>
        </w:rPr>
        <w:t>собственик (</w:t>
      </w:r>
      <w:r w:rsidR="004621A2" w:rsidRPr="004621A2">
        <w:rPr>
          <w:lang w:val="bg-BG"/>
        </w:rPr>
        <w:t>тестер</w:t>
      </w:r>
      <w:r>
        <w:rPr>
          <w:lang w:val="bg-BG"/>
        </w:rPr>
        <w:t>)</w:t>
      </w:r>
      <w:r w:rsidR="004621A2" w:rsidRPr="004621A2">
        <w:rPr>
          <w:lang w:val="bg-BG"/>
        </w:rPr>
        <w:t xml:space="preserve"> и проект. При редактиране дата и часът на откриване не се променят.</w:t>
      </w:r>
    </w:p>
    <w:p w:rsidR="004621A2" w:rsidRPr="00244D23" w:rsidRDefault="00AE0274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>
        <w:rPr>
          <w:lang w:val="bg-BG"/>
        </w:rPr>
        <w:t>И</w:t>
      </w:r>
      <w:r w:rsidR="004621A2" w:rsidRPr="00244D23">
        <w:rPr>
          <w:lang w:val="bg-BG"/>
        </w:rPr>
        <w:t>зтриване на грешка</w:t>
      </w:r>
      <w:r>
        <w:rPr>
          <w:lang w:val="bg-BG"/>
        </w:rPr>
        <w:t xml:space="preserve"> – грешката минава в статус </w:t>
      </w:r>
      <w:r w:rsidRPr="00AE0274">
        <w:rPr>
          <w:b/>
        </w:rPr>
        <w:t>Deleted</w:t>
      </w:r>
      <w:r w:rsidRPr="00AE0274">
        <w:t xml:space="preserve"> и </w:t>
      </w:r>
      <w:r>
        <w:rPr>
          <w:lang w:val="bg-BG"/>
        </w:rPr>
        <w:t>повече не се визуализира в потребителския интерфейс на системата.</w:t>
      </w:r>
    </w:p>
    <w:p w:rsidR="004621A2" w:rsidRPr="004621A2" w:rsidRDefault="004621A2" w:rsidP="004621A2">
      <w:pPr>
        <w:pStyle w:val="Heading2"/>
        <w:rPr>
          <w:lang w:val="bg-BG"/>
        </w:rPr>
      </w:pPr>
      <w:r w:rsidRPr="004621A2">
        <w:rPr>
          <w:lang w:val="bg-BG"/>
        </w:rPr>
        <w:t>Справки</w:t>
      </w:r>
    </w:p>
    <w:p w:rsidR="004621A2" w:rsidRPr="004621A2" w:rsidRDefault="009D0969" w:rsidP="004621A2">
      <w:pPr>
        <w:rPr>
          <w:lang w:val="bg-BG"/>
        </w:rPr>
      </w:pPr>
      <w:r>
        <w:rPr>
          <w:lang w:val="bg-BG"/>
        </w:rPr>
        <w:t xml:space="preserve">Тестерите и администраторът могат да извършват </w:t>
      </w:r>
      <w:r w:rsidR="004621A2" w:rsidRPr="004621A2">
        <w:rPr>
          <w:lang w:val="bg-BG"/>
        </w:rPr>
        <w:t xml:space="preserve">следните </w:t>
      </w:r>
      <w:r w:rsidR="00BB4183">
        <w:rPr>
          <w:lang w:val="bg-BG"/>
        </w:rPr>
        <w:t>справки</w:t>
      </w:r>
      <w:r w:rsidR="004621A2" w:rsidRPr="004621A2">
        <w:rPr>
          <w:lang w:val="bg-BG"/>
        </w:rPr>
        <w:t>:</w:t>
      </w:r>
    </w:p>
    <w:p w:rsidR="004621A2" w:rsidRDefault="004621A2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BB4183">
        <w:rPr>
          <w:lang w:val="bg-BG"/>
        </w:rPr>
        <w:t>Извеждане на таблица с всички тестери, които са регистрирани в системата</w:t>
      </w:r>
      <w:r w:rsidR="00BB4183">
        <w:rPr>
          <w:lang w:val="bg-BG"/>
        </w:rPr>
        <w:t xml:space="preserve"> заедно с </w:t>
      </w:r>
      <w:r w:rsidRPr="00BB4183">
        <w:rPr>
          <w:lang w:val="bg-BG"/>
        </w:rPr>
        <w:t>броя на проектите, в които участва</w:t>
      </w:r>
      <w:r w:rsidR="00BB4183">
        <w:rPr>
          <w:lang w:val="bg-BG"/>
        </w:rPr>
        <w:t xml:space="preserve"> всеки от тях</w:t>
      </w:r>
      <w:r w:rsidR="00F15672">
        <w:rPr>
          <w:lang w:val="bg-BG"/>
        </w:rPr>
        <w:t>,</w:t>
      </w:r>
      <w:r w:rsidRPr="00BB4183">
        <w:rPr>
          <w:lang w:val="bg-BG"/>
        </w:rPr>
        <w:t xml:space="preserve"> броя на грешките, които </w:t>
      </w:r>
      <w:r w:rsidR="00BB4183">
        <w:rPr>
          <w:lang w:val="bg-BG"/>
        </w:rPr>
        <w:t>е въвел в системата</w:t>
      </w:r>
      <w:r w:rsidR="00F15672">
        <w:rPr>
          <w:lang w:val="bg-BG"/>
        </w:rPr>
        <w:t>, датата на последната активност в системата и текстово описание на последното извършено действие (например "редактирана грешка #37")</w:t>
      </w:r>
      <w:r w:rsidRPr="00BB4183">
        <w:rPr>
          <w:lang w:val="bg-BG"/>
        </w:rPr>
        <w:t xml:space="preserve">. </w:t>
      </w:r>
      <w:r w:rsidR="00BB4183">
        <w:rPr>
          <w:lang w:val="bg-BG"/>
        </w:rPr>
        <w:t>Един т</w:t>
      </w:r>
      <w:r w:rsidRPr="00BB4183">
        <w:rPr>
          <w:lang w:val="bg-BG"/>
        </w:rPr>
        <w:t xml:space="preserve">естер се счита, че участва в даден проект, ако е открил </w:t>
      </w:r>
      <w:r w:rsidR="00BB4183">
        <w:rPr>
          <w:lang w:val="bg-BG"/>
        </w:rPr>
        <w:t xml:space="preserve">поне една </w:t>
      </w:r>
      <w:r w:rsidRPr="00BB4183">
        <w:rPr>
          <w:lang w:val="bg-BG"/>
        </w:rPr>
        <w:t>грешка в него.</w:t>
      </w:r>
    </w:p>
    <w:p w:rsidR="009D0969" w:rsidRPr="00EC3B5F" w:rsidRDefault="009D0969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EC3B5F">
        <w:rPr>
          <w:lang w:val="bg-BG"/>
        </w:rPr>
        <w:t xml:space="preserve">Извеждане на таблица с всички </w:t>
      </w:r>
      <w:r>
        <w:rPr>
          <w:lang w:val="bg-BG"/>
        </w:rPr>
        <w:t xml:space="preserve">активни </w:t>
      </w:r>
      <w:r w:rsidRPr="00EC3B5F">
        <w:rPr>
          <w:lang w:val="bg-BG"/>
        </w:rPr>
        <w:t>грешки</w:t>
      </w:r>
      <w:r>
        <w:rPr>
          <w:lang w:val="bg-BG"/>
        </w:rPr>
        <w:t xml:space="preserve"> по </w:t>
      </w:r>
      <w:r w:rsidR="00F15672">
        <w:rPr>
          <w:lang w:val="bg-BG"/>
        </w:rPr>
        <w:t>всички проекти. За всяка грешка се извежда съкратено описание (първите 50 символа от описанието), приоритет, собственик, проект и статус. А</w:t>
      </w:r>
      <w:r>
        <w:rPr>
          <w:lang w:val="bg-BG"/>
        </w:rPr>
        <w:t>ктивни са грешките със статус</w:t>
      </w:r>
      <w:r w:rsidRPr="00EC3B5F">
        <w:rPr>
          <w:lang w:val="bg-BG"/>
        </w:rPr>
        <w:t xml:space="preserve"> различен от </w:t>
      </w:r>
      <w:r w:rsidRPr="00EC3B5F">
        <w:rPr>
          <w:b/>
        </w:rPr>
        <w:t>Closed</w:t>
      </w:r>
      <w:r>
        <w:rPr>
          <w:lang w:val="bg-BG"/>
        </w:rPr>
        <w:t>.</w:t>
      </w:r>
    </w:p>
    <w:p w:rsidR="004621A2" w:rsidRDefault="009D0969" w:rsidP="009B7BDA">
      <w:pPr>
        <w:numPr>
          <w:ilvl w:val="0"/>
          <w:numId w:val="7"/>
        </w:numPr>
        <w:tabs>
          <w:tab w:val="clear" w:pos="-350"/>
        </w:tabs>
        <w:spacing w:before="60" w:after="60"/>
        <w:ind w:left="568" w:hanging="284"/>
        <w:rPr>
          <w:lang w:val="bg-BG"/>
        </w:rPr>
      </w:pPr>
      <w:r w:rsidRPr="009D0969">
        <w:rPr>
          <w:lang w:val="bg-BG"/>
        </w:rPr>
        <w:t xml:space="preserve">Извеждане на таблица с всички </w:t>
      </w:r>
      <w:r>
        <w:rPr>
          <w:lang w:val="bg-BG"/>
        </w:rPr>
        <w:t xml:space="preserve">активни </w:t>
      </w:r>
      <w:r w:rsidRPr="009D0969">
        <w:rPr>
          <w:lang w:val="bg-BG"/>
        </w:rPr>
        <w:t>грешки по избран от падащ списък проект.</w:t>
      </w:r>
    </w:p>
    <w:p w:rsidR="00F15672" w:rsidRDefault="00F15672" w:rsidP="00F15672">
      <w:pPr>
        <w:rPr>
          <w:lang w:val="bg-BG"/>
        </w:rPr>
      </w:pPr>
      <w:r>
        <w:rPr>
          <w:lang w:val="bg-BG"/>
        </w:rPr>
        <w:t>За всички таблици, извеждани в справките да се имплементира възможност за сортиране (по всяка от колоните) и страниране (извеждане на страници от по 15 реда с възможност за навигация между страниците).</w:t>
      </w:r>
    </w:p>
    <w:p w:rsidR="00BD4858" w:rsidRPr="00BA45C8" w:rsidRDefault="00BD4858" w:rsidP="00BD4858">
      <w:pPr>
        <w:pStyle w:val="Heading2"/>
        <w:rPr>
          <w:lang w:val="bg-BG"/>
        </w:rPr>
      </w:pPr>
      <w:r w:rsidRPr="00BA45C8">
        <w:rPr>
          <w:lang w:val="bg-BG"/>
        </w:rPr>
        <w:t>Допълнителни изисквания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/>
        </w:rPr>
        <w:t>Потребителският интерфейс на системата може да е на български или на английски език (по ваш избор).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841B19">
        <w:rPr>
          <w:b/>
        </w:rPr>
        <w:t xml:space="preserve">.NET Framework </w:t>
      </w:r>
      <w:r>
        <w:rPr>
          <w:b/>
          <w:lang w:val="bg-BG"/>
        </w:rPr>
        <w:t xml:space="preserve">4.0 или </w:t>
      </w:r>
      <w:r w:rsidRPr="00841B19">
        <w:rPr>
          <w:b/>
        </w:rPr>
        <w:t>4.</w:t>
      </w:r>
      <w:r>
        <w:rPr>
          <w:b/>
        </w:rPr>
        <w:t>5</w:t>
      </w:r>
      <w:r>
        <w:t xml:space="preserve"> и </w:t>
      </w:r>
      <w:r w:rsidRPr="00BA45C8">
        <w:rPr>
          <w:lang w:val="bg-BG"/>
        </w:rPr>
        <w:t xml:space="preserve">езика </w:t>
      </w:r>
      <w:r w:rsidRPr="00BA45C8">
        <w:rPr>
          <w:b/>
          <w:lang w:val="bg-BG"/>
        </w:rPr>
        <w:t>C#</w:t>
      </w:r>
      <w:r w:rsidRPr="00BA45C8">
        <w:rPr>
          <w:lang w:val="bg-BG"/>
        </w:rPr>
        <w:t>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Използване на</w:t>
      </w:r>
      <w:r>
        <w:t xml:space="preserve"> </w:t>
      </w:r>
      <w:r w:rsidRPr="00BA45C8">
        <w:rPr>
          <w:b/>
          <w:lang w:val="bg-BG"/>
        </w:rPr>
        <w:t>ASP.NET</w:t>
      </w:r>
      <w:r>
        <w:rPr>
          <w:rFonts w:hint="eastAsia"/>
          <w:b/>
          <w:lang w:val="bg-BG" w:eastAsia="ja-JP"/>
        </w:rPr>
        <w:t xml:space="preserve"> MVC</w:t>
      </w:r>
      <w:r>
        <w:rPr>
          <w:rFonts w:eastAsia="SimSun" w:hint="eastAsia"/>
          <w:b/>
          <w:lang w:val="bg-BG" w:eastAsia="zh-CN"/>
        </w:rPr>
        <w:t xml:space="preserve"> </w:t>
      </w:r>
      <w:r w:rsidRPr="00BA45C8">
        <w:rPr>
          <w:b/>
          <w:lang w:val="bg-BG"/>
        </w:rPr>
        <w:t>4</w:t>
      </w:r>
      <w:r w:rsidRPr="00BA45C8">
        <w:rPr>
          <w:lang w:val="bg-BG"/>
        </w:rPr>
        <w:t>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lastRenderedPageBreak/>
        <w:t xml:space="preserve">Съхранение на данните в релационна база данни </w:t>
      </w:r>
      <w:r w:rsidRPr="00BA45C8">
        <w:rPr>
          <w:b/>
          <w:lang w:val="bg-BG"/>
        </w:rPr>
        <w:t>Microsoft SQL Server 2008</w:t>
      </w:r>
      <w:r>
        <w:rPr>
          <w:b/>
        </w:rPr>
        <w:t xml:space="preserve"> </w:t>
      </w:r>
      <w:r>
        <w:rPr>
          <w:b/>
          <w:lang w:val="bg-BG"/>
        </w:rPr>
        <w:t>или 2012</w:t>
      </w:r>
      <w:r w:rsidRPr="00BA45C8">
        <w:rPr>
          <w:lang w:val="bg-BG"/>
        </w:rPr>
        <w:t>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>
        <w:rPr>
          <w:b/>
        </w:rPr>
        <w:t>ADO.NET Entity Framework</w:t>
      </w:r>
      <w:r w:rsidRPr="00BA45C8">
        <w:rPr>
          <w:lang w:val="bg-BG"/>
        </w:rPr>
        <w:t xml:space="preserve"> за достъп до базата данни.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Използване на </w:t>
      </w:r>
      <w:r w:rsidRPr="00BA45C8">
        <w:rPr>
          <w:b/>
        </w:rPr>
        <w:t>Microsoft Visual Studio 2010</w:t>
      </w:r>
      <w:r>
        <w:rPr>
          <w:b/>
          <w:lang w:val="bg-BG"/>
        </w:rPr>
        <w:t xml:space="preserve"> или 2012</w:t>
      </w:r>
      <w:r w:rsidRPr="00BA45C8">
        <w:rPr>
          <w:lang w:val="bg-BG"/>
        </w:rPr>
        <w:t>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За управлението на потребителите, </w:t>
      </w:r>
      <w:r>
        <w:rPr>
          <w:lang w:val="bg-BG"/>
        </w:rPr>
        <w:t xml:space="preserve">регистрация, </w:t>
      </w:r>
      <w:r w:rsidRPr="00BA45C8">
        <w:t>login</w:t>
      </w:r>
      <w:r w:rsidRPr="00BA45C8">
        <w:rPr>
          <w:lang w:val="bg-BG"/>
        </w:rPr>
        <w:t xml:space="preserve"> и </w:t>
      </w:r>
      <w:r w:rsidRPr="00BA45C8">
        <w:t>logout</w:t>
      </w:r>
      <w:r w:rsidRPr="00BA45C8">
        <w:rPr>
          <w:lang w:val="bg-BG"/>
        </w:rPr>
        <w:t xml:space="preserve"> </w:t>
      </w:r>
      <w:r>
        <w:rPr>
          <w:lang w:val="bg-BG"/>
        </w:rPr>
        <w:t xml:space="preserve">е разрешено </w:t>
      </w:r>
      <w:r w:rsidRPr="00BA45C8">
        <w:rPr>
          <w:lang w:val="bg-BG"/>
        </w:rPr>
        <w:t xml:space="preserve">да се използва </w:t>
      </w:r>
      <w:r w:rsidRPr="00BA45C8">
        <w:rPr>
          <w:b/>
        </w:rPr>
        <w:t>ASP.NET Membership</w:t>
      </w:r>
      <w:r w:rsidRPr="00FB7AAD">
        <w:rPr>
          <w:lang w:val="bg-BG"/>
        </w:rPr>
        <w:t>, но не е задължително изискване.</w:t>
      </w:r>
    </w:p>
    <w:p w:rsidR="00BD4858" w:rsidRPr="001B5A95" w:rsidRDefault="00BD4858" w:rsidP="00BD4858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Потребителското име на всеки трябва да бъде уникална поредица от латински букви и цифри с дължина минимум 3 символа и да започва с буква.</w:t>
      </w:r>
    </w:p>
    <w:p w:rsidR="00BD4858" w:rsidRPr="001B5A95" w:rsidRDefault="00BD4858" w:rsidP="00BD4858">
      <w:pPr>
        <w:numPr>
          <w:ilvl w:val="0"/>
          <w:numId w:val="6"/>
        </w:numPr>
        <w:spacing w:before="60" w:after="60"/>
        <w:rPr>
          <w:lang w:val="bg-BG"/>
        </w:rPr>
      </w:pPr>
      <w:r w:rsidRPr="00BA45C8">
        <w:rPr>
          <w:lang w:val="bg-BG"/>
        </w:rPr>
        <w:t>Паролата трябва да бъде с дължина поне 3 символа и е задължителна за всички регистрирани потребители.</w:t>
      </w:r>
    </w:p>
    <w:p w:rsidR="00BD4858" w:rsidRPr="001B5A95" w:rsidRDefault="00BD4858" w:rsidP="00BD4858">
      <w:pPr>
        <w:numPr>
          <w:ilvl w:val="0"/>
          <w:numId w:val="6"/>
        </w:numPr>
        <w:spacing w:before="60" w:after="60"/>
        <w:rPr>
          <w:lang w:val="bg-BG"/>
        </w:rPr>
      </w:pPr>
      <w:r w:rsidRPr="00BD4858">
        <w:t>Email</w:t>
      </w:r>
      <w:r w:rsidRPr="00BA45C8">
        <w:rPr>
          <w:lang w:val="bg-BG"/>
        </w:rPr>
        <w:t xml:space="preserve"> адресът е задължителен и трябва да се валидира минимум по следния формат:</w:t>
      </w:r>
      <w:r w:rsidRPr="001B5A95">
        <w:rPr>
          <w:lang w:val="bg-BG"/>
        </w:rPr>
        <w:t xml:space="preserve"> </w:t>
      </w:r>
      <w:r w:rsidRPr="001B5A95">
        <w:rPr>
          <w:b/>
          <w:noProof/>
          <w:lang w:val="bg-BG"/>
        </w:rPr>
        <w:t>&lt;знак/знаци&gt;@&lt;знак/знаци&gt;.&lt;знак/знаци&gt;</w:t>
      </w:r>
      <w:r>
        <w:rPr>
          <w:noProof/>
        </w:rPr>
        <w:t>.</w:t>
      </w:r>
    </w:p>
    <w:p w:rsidR="00BD4858" w:rsidRPr="00BA45C8" w:rsidRDefault="00BD4858" w:rsidP="00BD4858">
      <w:pPr>
        <w:pStyle w:val="Heading2"/>
        <w:rPr>
          <w:lang w:val="bg-BG"/>
        </w:rPr>
      </w:pPr>
      <w:r w:rsidRPr="00BA45C8">
        <w:rPr>
          <w:lang w:val="bg-BG"/>
        </w:rPr>
        <w:t>Бонуси</w:t>
      </w:r>
    </w:p>
    <w:p w:rsidR="00BD4858" w:rsidRPr="00BA45C8" w:rsidRDefault="00BD4858" w:rsidP="00BD4858">
      <w:pPr>
        <w:rPr>
          <w:lang w:val="bg-BG"/>
        </w:rPr>
      </w:pPr>
      <w:r w:rsidRPr="00BA45C8">
        <w:rPr>
          <w:lang w:val="bg-BG"/>
        </w:rPr>
        <w:t>Допълнителни точки ще се дават за:</w:t>
      </w:r>
    </w:p>
    <w:p w:rsidR="00BD4858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Качествен програмен код – според всички препоръки от курса </w:t>
      </w:r>
      <w:r w:rsidRPr="00BA45C8">
        <w:t>High-Quality Programming Code</w:t>
      </w:r>
      <w:r w:rsidRPr="00BA45C8">
        <w:rPr>
          <w:lang w:val="bg-BG"/>
        </w:rPr>
        <w:t xml:space="preserve"> (</w:t>
      </w:r>
      <w:hyperlink r:id="rId8" w:history="1">
        <w:r w:rsidRPr="00BA45C8">
          <w:rPr>
            <w:rStyle w:val="Hyperlink"/>
            <w:lang w:val="bg-BG"/>
          </w:rPr>
          <w:t>http://codecourse.telerik.com</w:t>
        </w:r>
      </w:hyperlink>
      <w:r w:rsidRPr="00BA45C8">
        <w:rPr>
          <w:lang w:val="bg-BG"/>
        </w:rPr>
        <w:t>).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>
        <w:rPr>
          <w:lang w:val="bg-BG" w:eastAsia="ja-JP"/>
        </w:rPr>
        <w:t xml:space="preserve">Наличие на </w:t>
      </w:r>
      <w:r w:rsidRPr="00FB7AAD">
        <w:rPr>
          <w:lang w:eastAsia="ja-JP"/>
        </w:rPr>
        <w:t>unit</w:t>
      </w:r>
      <w:r>
        <w:rPr>
          <w:rFonts w:hint="eastAsia"/>
          <w:lang w:val="bg-BG" w:eastAsia="ja-JP"/>
        </w:rPr>
        <w:t xml:space="preserve"> </w:t>
      </w:r>
      <w:r>
        <w:rPr>
          <w:lang w:val="bg-BG" w:eastAsia="ja-JP"/>
        </w:rPr>
        <w:t>тестове</w:t>
      </w:r>
      <w:r>
        <w:rPr>
          <w:lang w:eastAsia="ja-JP"/>
        </w:rPr>
        <w:t>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Реализирана добра ползваемост – удобен, лесен за употреба и интуитивен потребителски интерфейс.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Коректност и правилна работа при необичайни ситуации: например при въвеждане на невалидни данни (празни полета, прекалено дълги полета</w:t>
      </w:r>
      <w:r>
        <w:rPr>
          <w:lang w:val="bg-BG"/>
        </w:rPr>
        <w:t>, невалиден формат</w:t>
      </w:r>
      <w:r w:rsidRPr="00BA45C8">
        <w:rPr>
          <w:lang w:val="bg-BG"/>
        </w:rPr>
        <w:t>).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Липса на пробиви в сигурността: </w:t>
      </w:r>
      <w:r w:rsidRPr="00BA45C8">
        <w:t>SQL injection, cross-site scripting, unauthorized directory traversal</w:t>
      </w:r>
      <w:r w:rsidRPr="00BA45C8">
        <w:rPr>
          <w:lang w:val="bg-BG"/>
        </w:rPr>
        <w:t xml:space="preserve"> и други.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 xml:space="preserve">Добър </w:t>
      </w:r>
      <w:r>
        <w:rPr>
          <w:lang w:val="bg-BG"/>
        </w:rPr>
        <w:t xml:space="preserve">и удобен </w:t>
      </w:r>
      <w:r w:rsidRPr="00BA45C8">
        <w:rPr>
          <w:lang w:val="bg-BG"/>
        </w:rPr>
        <w:t xml:space="preserve">външен вид (уеб дизайн) – можете да ползвате ваш собствен дизайн или да адаптирате дизайн със свободен лиценз от сайтове като: </w:t>
      </w:r>
      <w:hyperlink r:id="rId9" w:history="1">
        <w:r w:rsidRPr="00BA45C8">
          <w:rPr>
            <w:rStyle w:val="Hyperlink"/>
            <w:lang w:val="bg-BG"/>
          </w:rPr>
          <w:t>http://www.oswd.org</w:t>
        </w:r>
      </w:hyperlink>
      <w:r w:rsidRPr="00BA45C8">
        <w:rPr>
          <w:lang w:val="bg-BG"/>
        </w:rPr>
        <w:t xml:space="preserve"> и </w:t>
      </w:r>
      <w:hyperlink r:id="rId10" w:history="1">
        <w:r w:rsidRPr="00BA45C8">
          <w:rPr>
            <w:rStyle w:val="Hyperlink"/>
            <w:lang w:val="bg-BG"/>
          </w:rPr>
          <w:t>http://www.openwebdesign.org</w:t>
        </w:r>
      </w:hyperlink>
      <w:r w:rsidRPr="00BA45C8">
        <w:rPr>
          <w:lang w:val="bg-BG"/>
        </w:rPr>
        <w:t>.</w:t>
      </w:r>
    </w:p>
    <w:p w:rsidR="00BD4858" w:rsidRPr="004B02A0" w:rsidRDefault="00BD4858" w:rsidP="00BD4858">
      <w:pPr>
        <w:numPr>
          <w:ilvl w:val="0"/>
          <w:numId w:val="6"/>
        </w:numPr>
        <w:spacing w:before="60" w:after="60"/>
        <w:ind w:left="714" w:hanging="357"/>
        <w:rPr>
          <w:lang w:val="bg-BG"/>
        </w:rPr>
      </w:pPr>
      <w:r w:rsidRPr="00BA45C8">
        <w:rPr>
          <w:lang w:val="bg-BG"/>
        </w:rPr>
        <w:t>Реализирането на функционалност, която не се изисква в условията на проектите не носи непременно допълнителни точки. По-важно е да се реализира коректно изискваната функционалност.</w:t>
      </w:r>
    </w:p>
    <w:p w:rsidR="00BD4858" w:rsidRDefault="00BD4858" w:rsidP="00BD4858">
      <w:pPr>
        <w:pStyle w:val="Heading2"/>
        <w:rPr>
          <w:lang w:val="bg-BG"/>
        </w:rPr>
      </w:pPr>
      <w:r>
        <w:rPr>
          <w:lang w:val="bg-BG"/>
        </w:rPr>
        <w:t>Предаване на проектите</w:t>
      </w:r>
    </w:p>
    <w:p w:rsidR="00BD4858" w:rsidRDefault="00BD4858" w:rsidP="00BD4858">
      <w:pPr>
        <w:rPr>
          <w:lang w:val="bg-BG"/>
        </w:rPr>
      </w:pPr>
      <w:r>
        <w:rPr>
          <w:lang w:val="bg-BG"/>
        </w:rPr>
        <w:t xml:space="preserve">Проектите трябва да съдържат следните активи, пакетирани в </w:t>
      </w:r>
      <w:r>
        <w:t xml:space="preserve">ZIP / RAR </w:t>
      </w:r>
      <w:r>
        <w:rPr>
          <w:lang w:val="bg-BG"/>
        </w:rPr>
        <w:t>архив:</w:t>
      </w:r>
    </w:p>
    <w:p w:rsidR="00BD4858" w:rsidRDefault="00BD4858" w:rsidP="00BD4858">
      <w:pPr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База данни – релационна схема на базата данни в </w:t>
      </w:r>
      <w:r>
        <w:t xml:space="preserve">SQL Server </w:t>
      </w:r>
      <w:r>
        <w:rPr>
          <w:lang w:val="bg-BG"/>
        </w:rPr>
        <w:t xml:space="preserve">с примерни тестови данни в таблиците. Базата данни да се предостави като </w:t>
      </w:r>
      <w:r>
        <w:t xml:space="preserve">SQL </w:t>
      </w:r>
      <w:r>
        <w:rPr>
          <w:lang w:val="bg-BG"/>
        </w:rPr>
        <w:t xml:space="preserve">скрипт, който създава релационната схема и вмъква примерни данни в таблиците. Примерните данни трябва да са смислени, не </w:t>
      </w:r>
      <w:r w:rsidRPr="0072411A">
        <w:rPr>
          <w:noProof/>
          <w:lang w:val="bg-BG"/>
        </w:rPr>
        <w:t>"dsafdshga", "dsagfdsa" и "test1"</w:t>
      </w:r>
      <w:r>
        <w:t>.</w:t>
      </w:r>
    </w:p>
    <w:p w:rsidR="00BD4858" w:rsidRDefault="00BD4858" w:rsidP="00BD4858">
      <w:pPr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Работещо </w:t>
      </w:r>
      <w:r>
        <w:t>ASP.NET</w:t>
      </w:r>
      <w:r>
        <w:rPr>
          <w:rFonts w:hint="eastAsia"/>
          <w:lang w:eastAsia="ja-JP"/>
        </w:rPr>
        <w:t xml:space="preserve"> MVC</w:t>
      </w:r>
      <w:r>
        <w:t xml:space="preserve"> </w:t>
      </w:r>
      <w:r>
        <w:rPr>
          <w:lang w:val="bg-BG"/>
        </w:rPr>
        <w:t>уеб приложение, реализиращо в пълнота и според изискванията цялата функционалност на настоящия проект.</w:t>
      </w:r>
    </w:p>
    <w:p w:rsidR="00BD4858" w:rsidRDefault="00BD4858" w:rsidP="00BD4858">
      <w:pPr>
        <w:numPr>
          <w:ilvl w:val="0"/>
          <w:numId w:val="14"/>
        </w:numPr>
        <w:rPr>
          <w:lang w:val="bg-BG"/>
        </w:rPr>
      </w:pPr>
      <w:r w:rsidRPr="00197043">
        <w:rPr>
          <w:lang w:val="bg-BG"/>
        </w:rPr>
        <w:t>Пълен сорс код на проекта (</w:t>
      </w:r>
      <w:r>
        <w:t xml:space="preserve">C# </w:t>
      </w:r>
      <w:r w:rsidRPr="00197043">
        <w:rPr>
          <w:lang w:val="bg-BG"/>
        </w:rPr>
        <w:t xml:space="preserve">класове, </w:t>
      </w:r>
      <w:r>
        <w:rPr>
          <w:lang w:val="bg-BG"/>
        </w:rPr>
        <w:t xml:space="preserve">модели, изгледи, контролери, </w:t>
      </w:r>
      <w:r w:rsidRPr="00197043">
        <w:rPr>
          <w:lang w:val="bg-BG"/>
        </w:rPr>
        <w:t>страници, картинки</w:t>
      </w:r>
      <w:r>
        <w:rPr>
          <w:lang w:val="bg-BG"/>
        </w:rPr>
        <w:t>, скриптове</w:t>
      </w:r>
      <w:r w:rsidRPr="00197043">
        <w:rPr>
          <w:lang w:val="bg-BG"/>
        </w:rPr>
        <w:t xml:space="preserve"> и други ресурси).</w:t>
      </w:r>
    </w:p>
    <w:p w:rsidR="00BD4858" w:rsidRPr="00197043" w:rsidRDefault="00BD4858" w:rsidP="00BD4858">
      <w:pPr>
        <w:numPr>
          <w:ilvl w:val="0"/>
          <w:numId w:val="14"/>
        </w:numPr>
        <w:rPr>
          <w:lang w:val="bg-BG"/>
        </w:rPr>
      </w:pPr>
      <w:r>
        <w:rPr>
          <w:lang w:val="bg-BG"/>
        </w:rPr>
        <w:lastRenderedPageBreak/>
        <w:t xml:space="preserve">По желание проектът може да се качи в </w:t>
      </w:r>
      <w:r>
        <w:t xml:space="preserve">AppHarbor, Windows Azure, UhuruCloud </w:t>
      </w:r>
      <w:r>
        <w:rPr>
          <w:lang w:val="bg-BG"/>
        </w:rPr>
        <w:t xml:space="preserve">или на друг обществен облак за </w:t>
      </w:r>
      <w:r>
        <w:t>.NET</w:t>
      </w:r>
      <w:r>
        <w:rPr>
          <w:lang w:val="bg-BG"/>
        </w:rPr>
        <w:t xml:space="preserve"> приложения с цел по-лесна демонстрация по време на защитата.</w:t>
      </w:r>
    </w:p>
    <w:p w:rsidR="00BD4858" w:rsidRDefault="00BD4858" w:rsidP="00BD4858">
      <w:pPr>
        <w:rPr>
          <w:rFonts w:hint="eastAsia"/>
          <w:lang w:val="bg-BG" w:eastAsia="ja-JP"/>
        </w:rPr>
      </w:pPr>
      <w:r>
        <w:rPr>
          <w:lang w:val="bg-BG"/>
        </w:rPr>
        <w:t xml:space="preserve">Проектите се предават онлайн от адрес: </w:t>
      </w:r>
      <w:hyperlink r:id="rId11" w:history="1">
        <w:r w:rsidRPr="002E3431">
          <w:rPr>
            <w:rStyle w:val="Hyperlink"/>
            <w:lang w:val="bg-BG"/>
          </w:rPr>
          <w:t>http://telerikacademy.com/Courses/Courses/Details/15</w:t>
        </w:r>
      </w:hyperlink>
      <w:r>
        <w:rPr>
          <w:lang w:val="bg-BG"/>
        </w:rPr>
        <w:t>.</w:t>
      </w:r>
    </w:p>
    <w:p w:rsidR="00BD4858" w:rsidRDefault="00BD4858" w:rsidP="00BD4858">
      <w:pPr>
        <w:rPr>
          <w:lang w:val="bg-BG"/>
        </w:rPr>
      </w:pPr>
      <w:r>
        <w:rPr>
          <w:lang w:val="bg-BG"/>
        </w:rPr>
        <w:t xml:space="preserve">Краен срок за предаване на проектите: </w:t>
      </w:r>
      <w:r>
        <w:rPr>
          <w:b/>
          <w:lang w:val="bg-BG" w:eastAsia="ja-JP"/>
        </w:rPr>
        <w:t>2</w:t>
      </w:r>
      <w:r>
        <w:rPr>
          <w:rFonts w:hint="eastAsia"/>
          <w:b/>
          <w:lang w:val="bg-BG" w:eastAsia="ja-JP"/>
        </w:rPr>
        <w:t>7</w:t>
      </w:r>
      <w:r w:rsidRPr="00C23F2F">
        <w:rPr>
          <w:b/>
        </w:rPr>
        <w:t xml:space="preserve"> </w:t>
      </w:r>
      <w:r>
        <w:rPr>
          <w:b/>
          <w:lang w:val="bg-BG"/>
        </w:rPr>
        <w:t>януари</w:t>
      </w:r>
      <w:r w:rsidRPr="00C23F2F">
        <w:rPr>
          <w:b/>
          <w:lang w:val="bg-BG"/>
        </w:rPr>
        <w:t xml:space="preserve"> </w:t>
      </w:r>
      <w:r w:rsidRPr="00C23F2F">
        <w:rPr>
          <w:b/>
        </w:rPr>
        <w:t>201</w:t>
      </w:r>
      <w:r>
        <w:rPr>
          <w:b/>
          <w:lang w:val="bg-BG"/>
        </w:rPr>
        <w:t>3</w:t>
      </w:r>
      <w:r w:rsidRPr="00C23F2F">
        <w:rPr>
          <w:b/>
        </w:rPr>
        <w:t xml:space="preserve"> г.</w:t>
      </w:r>
    </w:p>
    <w:p w:rsidR="00BD4858" w:rsidRDefault="00BD4858" w:rsidP="00BD4858">
      <w:pPr>
        <w:pStyle w:val="Heading2"/>
        <w:rPr>
          <w:lang w:val="bg-BG"/>
        </w:rPr>
      </w:pPr>
      <w:r>
        <w:rPr>
          <w:lang w:val="bg-BG"/>
        </w:rPr>
        <w:t>Защита на проектите</w:t>
      </w:r>
    </w:p>
    <w:p w:rsidR="00BD4858" w:rsidRDefault="00BD4858" w:rsidP="00BD4858">
      <w:pPr>
        <w:rPr>
          <w:lang w:val="bg-BG"/>
        </w:rPr>
      </w:pPr>
      <w:r>
        <w:rPr>
          <w:lang w:val="bg-BG"/>
        </w:rPr>
        <w:t>Защитата на проектите ще се извърши в края на курса. На защитата всеки студент ще трябва да представи проекта си, да покаже каква част от изискванията са реализирани и работят и да разкаже как е реализирал функционалността, след което ще му бъде дадена задача – да реализира допълнителна функция към проекта, на място в изпитната зала.</w:t>
      </w:r>
    </w:p>
    <w:p w:rsidR="00BD4858" w:rsidRDefault="00BD4858" w:rsidP="00BD4858">
      <w:pPr>
        <w:rPr>
          <w:lang w:val="bg-BG"/>
        </w:rPr>
      </w:pPr>
      <w:r w:rsidRPr="003149A7">
        <w:rPr>
          <w:lang w:val="bg-BG"/>
        </w:rPr>
        <w:t>Силно препоръчително е всеки да си носи лаптоп с подготвена работна среда, на който да работи по време на защитата.</w:t>
      </w:r>
    </w:p>
    <w:p w:rsidR="00BD4858" w:rsidRDefault="00BD4858" w:rsidP="00BD4858">
      <w:pPr>
        <w:rPr>
          <w:lang w:val="bg-BG"/>
        </w:rPr>
      </w:pPr>
      <w:r>
        <w:rPr>
          <w:lang w:val="bg-BG"/>
        </w:rPr>
        <w:t>За да спестите време по време на защитата моля подгответе достатъчно примерни данни в базата данни на вашата система, с които да покажете всичките й функции в действие. Например, за да покажете страниране на таблиците, е необходимо да имате подготвени достатъчно данни в съответната таблица.</w:t>
      </w:r>
    </w:p>
    <w:p w:rsidR="00BD4858" w:rsidRPr="003149A7" w:rsidRDefault="00BD4858" w:rsidP="00BD4858">
      <w:pPr>
        <w:rPr>
          <w:lang w:val="bg-BG"/>
        </w:rPr>
      </w:pPr>
      <w:r>
        <w:rPr>
          <w:lang w:val="bg-BG"/>
        </w:rPr>
        <w:t>Датата за защита на проектите ще бъде обявена по-късно.</w:t>
      </w:r>
    </w:p>
    <w:p w:rsidR="00BD4858" w:rsidRDefault="00BD4858" w:rsidP="00BD4858">
      <w:pPr>
        <w:pStyle w:val="Heading2"/>
        <w:rPr>
          <w:lang w:val="bg-BG"/>
        </w:rPr>
      </w:pPr>
      <w:r>
        <w:rPr>
          <w:lang w:val="bg-BG"/>
        </w:rPr>
        <w:t>Дискусионна група</w:t>
      </w:r>
    </w:p>
    <w:p w:rsidR="00BD4858" w:rsidRPr="00D851FC" w:rsidRDefault="00BD4858" w:rsidP="00BD4858">
      <w:pPr>
        <w:rPr>
          <w:lang w:val="bg-BG"/>
        </w:rPr>
      </w:pPr>
      <w:r>
        <w:rPr>
          <w:lang w:val="bg-BG"/>
        </w:rPr>
        <w:t>За въпроси и коментари може да използвате дискусионната група на курса:</w:t>
      </w:r>
    </w:p>
    <w:p w:rsidR="00BD4858" w:rsidRDefault="00BD4858" w:rsidP="00BD4858">
      <w:pPr>
        <w:numPr>
          <w:ilvl w:val="0"/>
          <w:numId w:val="15"/>
        </w:numPr>
        <w:rPr>
          <w:lang w:val="bg-BG" w:eastAsia="ja-JP"/>
        </w:rPr>
      </w:pPr>
      <w:hyperlink r:id="rId12" w:history="1">
        <w:r w:rsidRPr="002E3431">
          <w:rPr>
            <w:rStyle w:val="Hyperlink"/>
            <w:lang w:val="bg-BG" w:eastAsia="ja-JP"/>
          </w:rPr>
          <w:t>http://forums.academy.telerik.com/asp-net</w:t>
        </w:r>
      </w:hyperlink>
    </w:p>
    <w:p w:rsidR="00C419E3" w:rsidRDefault="00C419E3" w:rsidP="00C419E3">
      <w:pPr>
        <w:rPr>
          <w:lang w:val="bg-BG" w:eastAsia="ja-JP"/>
        </w:rPr>
      </w:pPr>
    </w:p>
    <w:sectPr w:rsidR="00C419E3" w:rsidSect="00346BC7">
      <w:headerReference w:type="default" r:id="rId13"/>
      <w:footerReference w:type="defaul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350" w:rsidRDefault="00445350">
      <w:r>
        <w:separator/>
      </w:r>
    </w:p>
  </w:endnote>
  <w:endnote w:type="continuationSeparator" w:id="0">
    <w:p w:rsidR="00445350" w:rsidRDefault="00445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BDA" w:rsidRPr="000E532F" w:rsidRDefault="009B7BDA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9B7BDA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9B7BDA" w:rsidRPr="00F44305" w:rsidRDefault="009B7BDA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9B7BDA" w:rsidRPr="0017625F" w:rsidTr="00A97129">
      <w:trPr>
        <w:trHeight w:val="56"/>
      </w:trPr>
      <w:tc>
        <w:tcPr>
          <w:tcW w:w="3119" w:type="dxa"/>
          <w:vAlign w:val="center"/>
        </w:tcPr>
        <w:p w:rsidR="009B7BDA" w:rsidRPr="000E532F" w:rsidRDefault="009B7BDA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9B7BDA" w:rsidRPr="000E532F" w:rsidRDefault="009B7BDA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D182F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2D182F">
            <w:rPr>
              <w:noProof/>
            </w:rPr>
            <w:t>4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9B7BDA" w:rsidRPr="000E532F" w:rsidRDefault="009B7BDA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9B7BDA" w:rsidRPr="000E532F" w:rsidRDefault="009B7BDA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350" w:rsidRDefault="00445350">
      <w:r>
        <w:separator/>
      </w:r>
    </w:p>
  </w:footnote>
  <w:footnote w:type="continuationSeparator" w:id="0">
    <w:p w:rsidR="00445350" w:rsidRDefault="00445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9B7BDA" w:rsidRPr="0017625F" w:rsidTr="00084F57">
      <w:trPr>
        <w:trHeight w:val="675"/>
      </w:trPr>
      <w:tc>
        <w:tcPr>
          <w:tcW w:w="3119" w:type="dxa"/>
        </w:tcPr>
        <w:p w:rsidR="009B7BDA" w:rsidRPr="0017625F" w:rsidRDefault="002D182F" w:rsidP="00134C5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9B7BDA" w:rsidRPr="000E532F" w:rsidRDefault="009B7BDA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9B7BDA" w:rsidRPr="000E532F" w:rsidRDefault="009B7BDA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9B7BDA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9B7BDA" w:rsidRPr="0017625F" w:rsidRDefault="009B7BDA">
          <w:pPr>
            <w:pStyle w:val="Header"/>
            <w:rPr>
              <w:sz w:val="8"/>
              <w:szCs w:val="8"/>
            </w:rPr>
          </w:pPr>
        </w:p>
      </w:tc>
    </w:tr>
  </w:tbl>
  <w:p w:rsidR="009B7BDA" w:rsidRPr="000E532F" w:rsidRDefault="009B7BDA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8444C7"/>
    <w:multiLevelType w:val="hybridMultilevel"/>
    <w:tmpl w:val="7E98FC32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" w:hanging="360"/>
      </w:pPr>
    </w:lvl>
    <w:lvl w:ilvl="2" w:tplc="0409001B" w:tentative="1">
      <w:start w:val="1"/>
      <w:numFmt w:val="lowerRoman"/>
      <w:lvlText w:val="%3."/>
      <w:lvlJc w:val="right"/>
      <w:pPr>
        <w:ind w:left="732" w:hanging="180"/>
      </w:pPr>
    </w:lvl>
    <w:lvl w:ilvl="3" w:tplc="0409000F" w:tentative="1">
      <w:start w:val="1"/>
      <w:numFmt w:val="decimal"/>
      <w:lvlText w:val="%4."/>
      <w:lvlJc w:val="left"/>
      <w:pPr>
        <w:ind w:left="1452" w:hanging="360"/>
      </w:pPr>
    </w:lvl>
    <w:lvl w:ilvl="4" w:tplc="04090019" w:tentative="1">
      <w:start w:val="1"/>
      <w:numFmt w:val="lowerLetter"/>
      <w:lvlText w:val="%5."/>
      <w:lvlJc w:val="left"/>
      <w:pPr>
        <w:ind w:left="2172" w:hanging="360"/>
      </w:pPr>
    </w:lvl>
    <w:lvl w:ilvl="5" w:tplc="0409001B" w:tentative="1">
      <w:start w:val="1"/>
      <w:numFmt w:val="lowerRoman"/>
      <w:lvlText w:val="%6."/>
      <w:lvlJc w:val="right"/>
      <w:pPr>
        <w:ind w:left="2892" w:hanging="180"/>
      </w:pPr>
    </w:lvl>
    <w:lvl w:ilvl="6" w:tplc="0409000F" w:tentative="1">
      <w:start w:val="1"/>
      <w:numFmt w:val="decimal"/>
      <w:lvlText w:val="%7."/>
      <w:lvlJc w:val="left"/>
      <w:pPr>
        <w:ind w:left="3612" w:hanging="360"/>
      </w:pPr>
    </w:lvl>
    <w:lvl w:ilvl="7" w:tplc="04090019" w:tentative="1">
      <w:start w:val="1"/>
      <w:numFmt w:val="lowerLetter"/>
      <w:lvlText w:val="%8."/>
      <w:lvlJc w:val="left"/>
      <w:pPr>
        <w:ind w:left="4332" w:hanging="360"/>
      </w:pPr>
    </w:lvl>
    <w:lvl w:ilvl="8" w:tplc="0409001B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2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43AF6"/>
    <w:multiLevelType w:val="hybridMultilevel"/>
    <w:tmpl w:val="7D90994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-350"/>
        </w:tabs>
        <w:ind w:left="-350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550"/>
        </w:tabs>
        <w:ind w:left="550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270"/>
        </w:tabs>
        <w:ind w:left="127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1990"/>
        </w:tabs>
        <w:ind w:left="199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2710"/>
        </w:tabs>
        <w:ind w:left="271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430"/>
        </w:tabs>
        <w:ind w:left="343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150"/>
        </w:tabs>
        <w:ind w:left="415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4870"/>
        </w:tabs>
        <w:ind w:left="487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5590"/>
        </w:tabs>
        <w:ind w:left="5590" w:hanging="180"/>
      </w:pPr>
    </w:lvl>
  </w:abstractNum>
  <w:abstractNum w:abstractNumId="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26361A"/>
    <w:multiLevelType w:val="hybridMultilevel"/>
    <w:tmpl w:val="534CF27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B72B60"/>
    <w:multiLevelType w:val="hybridMultilevel"/>
    <w:tmpl w:val="171E4C3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F784FFA"/>
    <w:multiLevelType w:val="hybridMultilevel"/>
    <w:tmpl w:val="FC4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0D1A18"/>
    <w:multiLevelType w:val="hybridMultilevel"/>
    <w:tmpl w:val="48EE43C2"/>
    <w:lvl w:ilvl="0" w:tplc="F76CA14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3"/>
  </w:num>
  <w:num w:numId="5">
    <w:abstractNumId w:val="4"/>
  </w:num>
  <w:num w:numId="6">
    <w:abstractNumId w:val="0"/>
  </w:num>
  <w:num w:numId="7">
    <w:abstractNumId w:val="7"/>
  </w:num>
  <w:num w:numId="8">
    <w:abstractNumId w:val="10"/>
  </w:num>
  <w:num w:numId="9">
    <w:abstractNumId w:val="14"/>
  </w:num>
  <w:num w:numId="10">
    <w:abstractNumId w:val="6"/>
  </w:num>
  <w:num w:numId="11">
    <w:abstractNumId w:val="1"/>
  </w:num>
  <w:num w:numId="12">
    <w:abstractNumId w:val="12"/>
  </w:num>
  <w:num w:numId="13">
    <w:abstractNumId w:val="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76A9"/>
    <w:rsid w:val="00027702"/>
    <w:rsid w:val="000604C8"/>
    <w:rsid w:val="00063ABA"/>
    <w:rsid w:val="00084F57"/>
    <w:rsid w:val="000E11AD"/>
    <w:rsid w:val="000E1D94"/>
    <w:rsid w:val="000E532F"/>
    <w:rsid w:val="000E6EA7"/>
    <w:rsid w:val="00106F6A"/>
    <w:rsid w:val="00134C58"/>
    <w:rsid w:val="00136EA1"/>
    <w:rsid w:val="001452F7"/>
    <w:rsid w:val="00164F10"/>
    <w:rsid w:val="0017625F"/>
    <w:rsid w:val="00193E4B"/>
    <w:rsid w:val="00196928"/>
    <w:rsid w:val="001B5A95"/>
    <w:rsid w:val="001E07CE"/>
    <w:rsid w:val="001E177B"/>
    <w:rsid w:val="00213EAA"/>
    <w:rsid w:val="00244D23"/>
    <w:rsid w:val="0027273B"/>
    <w:rsid w:val="002B6B03"/>
    <w:rsid w:val="002D182F"/>
    <w:rsid w:val="00313ADC"/>
    <w:rsid w:val="00346BC7"/>
    <w:rsid w:val="00347273"/>
    <w:rsid w:val="003F3A33"/>
    <w:rsid w:val="004452F2"/>
    <w:rsid w:val="00445350"/>
    <w:rsid w:val="004534D6"/>
    <w:rsid w:val="00460E19"/>
    <w:rsid w:val="0046113A"/>
    <w:rsid w:val="004621A2"/>
    <w:rsid w:val="00467E8E"/>
    <w:rsid w:val="00487116"/>
    <w:rsid w:val="004B06E7"/>
    <w:rsid w:val="004C7256"/>
    <w:rsid w:val="004D0809"/>
    <w:rsid w:val="00502A78"/>
    <w:rsid w:val="0051511D"/>
    <w:rsid w:val="00522427"/>
    <w:rsid w:val="005238E1"/>
    <w:rsid w:val="0053698C"/>
    <w:rsid w:val="005668A0"/>
    <w:rsid w:val="005960F0"/>
    <w:rsid w:val="005D1B74"/>
    <w:rsid w:val="00647AF5"/>
    <w:rsid w:val="006707FA"/>
    <w:rsid w:val="006B01AC"/>
    <w:rsid w:val="006C78EF"/>
    <w:rsid w:val="006D2480"/>
    <w:rsid w:val="006D2D85"/>
    <w:rsid w:val="007079C8"/>
    <w:rsid w:val="0071580A"/>
    <w:rsid w:val="0071682C"/>
    <w:rsid w:val="00735EFF"/>
    <w:rsid w:val="00790B8C"/>
    <w:rsid w:val="00792A22"/>
    <w:rsid w:val="007A5C24"/>
    <w:rsid w:val="007B2F61"/>
    <w:rsid w:val="007C4F57"/>
    <w:rsid w:val="007D0A41"/>
    <w:rsid w:val="007D7773"/>
    <w:rsid w:val="0083279C"/>
    <w:rsid w:val="00841B19"/>
    <w:rsid w:val="00841B4C"/>
    <w:rsid w:val="00847872"/>
    <w:rsid w:val="0087049B"/>
    <w:rsid w:val="008A6712"/>
    <w:rsid w:val="008B5917"/>
    <w:rsid w:val="008D4936"/>
    <w:rsid w:val="009128CD"/>
    <w:rsid w:val="0092783E"/>
    <w:rsid w:val="009370B8"/>
    <w:rsid w:val="009A534F"/>
    <w:rsid w:val="009B7BDA"/>
    <w:rsid w:val="009D0969"/>
    <w:rsid w:val="00A246DF"/>
    <w:rsid w:val="00A262A9"/>
    <w:rsid w:val="00A9626F"/>
    <w:rsid w:val="00A97129"/>
    <w:rsid w:val="00AC7895"/>
    <w:rsid w:val="00AE0274"/>
    <w:rsid w:val="00B13659"/>
    <w:rsid w:val="00B21BD9"/>
    <w:rsid w:val="00B222C7"/>
    <w:rsid w:val="00B409DD"/>
    <w:rsid w:val="00BA45C8"/>
    <w:rsid w:val="00BB222F"/>
    <w:rsid w:val="00BB4183"/>
    <w:rsid w:val="00BD4858"/>
    <w:rsid w:val="00C03AED"/>
    <w:rsid w:val="00C106CA"/>
    <w:rsid w:val="00C3422D"/>
    <w:rsid w:val="00C419E3"/>
    <w:rsid w:val="00C420D7"/>
    <w:rsid w:val="00C45761"/>
    <w:rsid w:val="00C55A8A"/>
    <w:rsid w:val="00C80649"/>
    <w:rsid w:val="00CA1113"/>
    <w:rsid w:val="00D03530"/>
    <w:rsid w:val="00D25231"/>
    <w:rsid w:val="00D2562B"/>
    <w:rsid w:val="00D67841"/>
    <w:rsid w:val="00D840B7"/>
    <w:rsid w:val="00D851FC"/>
    <w:rsid w:val="00D86395"/>
    <w:rsid w:val="00DA611E"/>
    <w:rsid w:val="00DB209F"/>
    <w:rsid w:val="00DB7D9A"/>
    <w:rsid w:val="00E1012B"/>
    <w:rsid w:val="00E20638"/>
    <w:rsid w:val="00E20B92"/>
    <w:rsid w:val="00E278A3"/>
    <w:rsid w:val="00E60C23"/>
    <w:rsid w:val="00E85340"/>
    <w:rsid w:val="00EA579E"/>
    <w:rsid w:val="00EC3B5F"/>
    <w:rsid w:val="00EC54DD"/>
    <w:rsid w:val="00ED2F3E"/>
    <w:rsid w:val="00ED7BC2"/>
    <w:rsid w:val="00F155FD"/>
    <w:rsid w:val="00F15672"/>
    <w:rsid w:val="00F20488"/>
    <w:rsid w:val="00F22C8B"/>
    <w:rsid w:val="00F40AB4"/>
    <w:rsid w:val="00F44305"/>
    <w:rsid w:val="00F642FA"/>
    <w:rsid w:val="00F65F3E"/>
    <w:rsid w:val="00F97118"/>
    <w:rsid w:val="00FA12DB"/>
    <w:rsid w:val="00FD51A3"/>
    <w:rsid w:val="00F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65F3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65F3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ourse.telerik.com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orums.academy.telerik.com/asp-n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elerikacademy.com/Courses/Courses/Details/1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penwebdesign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swd.org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4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- Course Project - Bug Tracker</vt:lpstr>
    </vt:vector>
  </TitlesOfParts>
  <Company>Telerik Corporation</Company>
  <LinksUpToDate>false</LinksUpToDate>
  <CharactersWithSpaces>8241</CharactersWithSpaces>
  <SharedDoc>false</SharedDoc>
  <HLinks>
    <vt:vector size="36" baseType="variant">
      <vt:variant>
        <vt:i4>262156</vt:i4>
      </vt:variant>
      <vt:variant>
        <vt:i4>12</vt:i4>
      </vt:variant>
      <vt:variant>
        <vt:i4>0</vt:i4>
      </vt:variant>
      <vt:variant>
        <vt:i4>5</vt:i4>
      </vt:variant>
      <vt:variant>
        <vt:lpwstr>http://forums.academy.telerik.com/asp-net</vt:lpwstr>
      </vt:variant>
      <vt:variant>
        <vt:lpwstr/>
      </vt:variant>
      <vt:variant>
        <vt:i4>6029385</vt:i4>
      </vt:variant>
      <vt:variant>
        <vt:i4>9</vt:i4>
      </vt:variant>
      <vt:variant>
        <vt:i4>0</vt:i4>
      </vt:variant>
      <vt:variant>
        <vt:i4>5</vt:i4>
      </vt:variant>
      <vt:variant>
        <vt:lpwstr>http://telerikacademy.com/Courses/Courses/Details/15</vt:lpwstr>
      </vt:variant>
      <vt:variant>
        <vt:lpwstr/>
      </vt:variant>
      <vt:variant>
        <vt:i4>6160391</vt:i4>
      </vt:variant>
      <vt:variant>
        <vt:i4>6</vt:i4>
      </vt:variant>
      <vt:variant>
        <vt:i4>0</vt:i4>
      </vt:variant>
      <vt:variant>
        <vt:i4>5</vt:i4>
      </vt:variant>
      <vt:variant>
        <vt:lpwstr>http://www.openwebdesign.org/</vt:lpwstr>
      </vt:variant>
      <vt:variant>
        <vt:lpwstr/>
      </vt:variant>
      <vt:variant>
        <vt:i4>4194383</vt:i4>
      </vt:variant>
      <vt:variant>
        <vt:i4>3</vt:i4>
      </vt:variant>
      <vt:variant>
        <vt:i4>0</vt:i4>
      </vt:variant>
      <vt:variant>
        <vt:i4>5</vt:i4>
      </vt:variant>
      <vt:variant>
        <vt:lpwstr>http://www.oswd.org/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Course Project - Bug Tracker</dc:title>
  <dc:creator>Svetlin Nakov</dc:creator>
  <dc:description>Web Applications Development with ASP.NET: http://aspnetcourse.telerik.com</dc:description>
  <cp:lastModifiedBy>Svetlin Nakov</cp:lastModifiedBy>
  <cp:revision>2</cp:revision>
  <dcterms:created xsi:type="dcterms:W3CDTF">2012-11-30T18:47:00Z</dcterms:created>
  <dcterms:modified xsi:type="dcterms:W3CDTF">2012-11-30T18:47:00Z</dcterms:modified>
</cp:coreProperties>
</file>
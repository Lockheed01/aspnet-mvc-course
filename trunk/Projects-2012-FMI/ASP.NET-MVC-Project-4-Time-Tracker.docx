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C8" w:rsidRPr="00636087" w:rsidRDefault="00721F69" w:rsidP="00250F11">
      <w:pPr>
        <w:pStyle w:val="Heading1"/>
        <w:jc w:val="center"/>
      </w:pPr>
      <w:bookmarkStart w:id="0" w:name="_GoBack"/>
      <w:bookmarkEnd w:id="0"/>
      <w:r w:rsidRPr="00ED2910">
        <w:rPr>
          <w:lang w:val="bg-BG"/>
        </w:rPr>
        <w:t xml:space="preserve">Система за отчитане на работното време </w:t>
      </w:r>
      <w:r w:rsidR="00BA45C8" w:rsidRPr="00ED2910">
        <w:rPr>
          <w:lang w:val="bg-BG"/>
        </w:rPr>
        <w:t>– курсов проект по</w:t>
      </w:r>
      <w:r w:rsidR="00B704F6">
        <w:br/>
      </w:r>
      <w:r w:rsidR="00BA45C8" w:rsidRPr="00ED2910">
        <w:rPr>
          <w:lang w:val="bg-BG"/>
        </w:rPr>
        <w:t>„</w:t>
      </w:r>
      <w:r w:rsidR="00250F11" w:rsidRPr="00ED6406">
        <w:rPr>
          <w:lang w:val="bg-BG"/>
        </w:rPr>
        <w:t>Уеб приложения</w:t>
      </w:r>
      <w:r w:rsidR="00250F11">
        <w:t xml:space="preserve"> с ASP.NET MVC</w:t>
      </w:r>
      <w:r w:rsidR="00BA45C8" w:rsidRPr="00ED2910">
        <w:rPr>
          <w:lang w:val="bg-BG"/>
        </w:rPr>
        <w:t xml:space="preserve">” – вариант </w:t>
      </w:r>
      <w:r w:rsidR="00636087">
        <w:t>#4</w:t>
      </w:r>
    </w:p>
    <w:p w:rsidR="00BA45C8" w:rsidRPr="00BA45C8" w:rsidRDefault="00721F69" w:rsidP="00BA45C8">
      <w:pPr>
        <w:rPr>
          <w:lang w:val="bg-BG"/>
        </w:rPr>
      </w:pPr>
      <w:r w:rsidRPr="00AA7059">
        <w:rPr>
          <w:lang w:val="bg-BG"/>
        </w:rPr>
        <w:t xml:space="preserve">Да се проектира и реализира информационна система за отчитане на работното време на служителите в дадена фирма. Системата трябва да поддържа списък със задачите и броя часове, които всеки служител е работил по </w:t>
      </w:r>
      <w:r w:rsidR="00B505BD">
        <w:rPr>
          <w:lang w:val="bg-BG"/>
        </w:rPr>
        <w:t>всяка от тях</w:t>
      </w:r>
      <w:r w:rsidRPr="00AA7059">
        <w:rPr>
          <w:lang w:val="bg-BG"/>
        </w:rPr>
        <w:t>. Всеки служител сам отчита в системата работата си по съответните задачи.</w:t>
      </w:r>
      <w:r w:rsidR="00B505BD">
        <w:rPr>
          <w:lang w:val="bg-BG"/>
        </w:rPr>
        <w:t xml:space="preserve"> Администраторът управлява служителите и задачите.</w:t>
      </w:r>
    </w:p>
    <w:p w:rsidR="00721F69" w:rsidRPr="00721F69" w:rsidRDefault="008032C3" w:rsidP="00721F69">
      <w:pPr>
        <w:pStyle w:val="Heading2"/>
        <w:rPr>
          <w:lang w:val="bg-BG"/>
        </w:rPr>
      </w:pPr>
      <w:r>
        <w:rPr>
          <w:lang w:val="bg-BG"/>
        </w:rPr>
        <w:t>Видове потребители</w:t>
      </w:r>
    </w:p>
    <w:p w:rsidR="00721F69" w:rsidRPr="00ED2910" w:rsidRDefault="00721F69" w:rsidP="00ED2910">
      <w:pPr>
        <w:numPr>
          <w:ilvl w:val="0"/>
          <w:numId w:val="20"/>
        </w:numPr>
        <w:rPr>
          <w:lang w:val="bg-BG"/>
        </w:rPr>
      </w:pPr>
      <w:r>
        <w:rPr>
          <w:lang w:val="bg-BG"/>
        </w:rPr>
        <w:t>В системата има три вида потребители:</w:t>
      </w:r>
    </w:p>
    <w:p w:rsidR="00721F69" w:rsidRPr="00721F69" w:rsidRDefault="00721F69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 xml:space="preserve">Посетители (без </w:t>
      </w:r>
      <w:r w:rsidRPr="00721F69">
        <w:rPr>
          <w:lang w:val="bg-BG"/>
        </w:rPr>
        <w:t>автентикация</w:t>
      </w:r>
      <w:r>
        <w:rPr>
          <w:lang w:val="bg-BG"/>
        </w:rPr>
        <w:t>) – те могат единствено да влязат (</w:t>
      </w:r>
      <w:proofErr w:type="spellStart"/>
      <w:r w:rsidRPr="00721F69">
        <w:rPr>
          <w:lang w:val="bg-BG"/>
        </w:rPr>
        <w:t>login</w:t>
      </w:r>
      <w:proofErr w:type="spellEnd"/>
      <w:r>
        <w:rPr>
          <w:lang w:val="bg-BG"/>
        </w:rPr>
        <w:t>) в системата</w:t>
      </w:r>
      <w:r w:rsidRPr="00721F69">
        <w:rPr>
          <w:lang w:val="bg-BG"/>
        </w:rPr>
        <w:t>.</w:t>
      </w:r>
    </w:p>
    <w:p w:rsidR="00721F69" w:rsidRDefault="00B505BD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Регистрирани п</w:t>
      </w:r>
      <w:r w:rsidR="00721F69">
        <w:rPr>
          <w:lang w:val="bg-BG"/>
        </w:rPr>
        <w:t>отребители</w:t>
      </w:r>
      <w:r w:rsidR="008032C3">
        <w:rPr>
          <w:lang w:val="bg-BG"/>
        </w:rPr>
        <w:t xml:space="preserve"> (служители)</w:t>
      </w:r>
      <w:r w:rsidR="00721F69">
        <w:rPr>
          <w:lang w:val="bg-BG"/>
        </w:rPr>
        <w:t xml:space="preserve"> – те могат да </w:t>
      </w:r>
      <w:r w:rsidR="008032C3">
        <w:rPr>
          <w:lang w:val="bg-BG"/>
        </w:rPr>
        <w:t>влизат в системата (</w:t>
      </w:r>
      <w:proofErr w:type="spellStart"/>
      <w:r w:rsidR="008032C3">
        <w:rPr>
          <w:lang w:val="bg-BG"/>
        </w:rPr>
        <w:t>login</w:t>
      </w:r>
      <w:proofErr w:type="spellEnd"/>
      <w:r w:rsidR="008032C3">
        <w:rPr>
          <w:lang w:val="bg-BG"/>
        </w:rPr>
        <w:t xml:space="preserve">), </w:t>
      </w:r>
      <w:r w:rsidR="00721F69">
        <w:rPr>
          <w:lang w:val="bg-BG"/>
        </w:rPr>
        <w:t xml:space="preserve">попълват </w:t>
      </w:r>
      <w:r w:rsidR="008032C3">
        <w:rPr>
          <w:lang w:val="bg-BG"/>
        </w:rPr>
        <w:t xml:space="preserve">своите </w:t>
      </w:r>
      <w:r w:rsidR="00721F69">
        <w:rPr>
          <w:lang w:val="bg-BG"/>
        </w:rPr>
        <w:t>работни карти</w:t>
      </w:r>
      <w:r w:rsidR="008032C3">
        <w:t xml:space="preserve"> и </w:t>
      </w:r>
      <w:r w:rsidR="008032C3">
        <w:rPr>
          <w:lang w:val="bg-BG"/>
        </w:rPr>
        <w:t>да правят справки</w:t>
      </w:r>
      <w:r w:rsidR="00721F69">
        <w:rPr>
          <w:lang w:val="bg-BG"/>
        </w:rPr>
        <w:t>.</w:t>
      </w:r>
    </w:p>
    <w:p w:rsidR="008032C3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 xml:space="preserve">Администратор – той е специален потребител, който може да създава потребители, да управлява задачите и да прави справки. Администраторът е потребител с </w:t>
      </w:r>
      <w:proofErr w:type="spellStart"/>
      <w:r>
        <w:rPr>
          <w:lang w:val="bg-BG"/>
        </w:rPr>
        <w:t>username</w:t>
      </w:r>
      <w:proofErr w:type="spellEnd"/>
      <w:r>
        <w:rPr>
          <w:lang w:val="bg-BG"/>
        </w:rPr>
        <w:t xml:space="preserve"> "</w:t>
      </w:r>
      <w:r w:rsidRPr="008032C3">
        <w:rPr>
          <w:b/>
        </w:rPr>
        <w:t>admin</w:t>
      </w:r>
      <w:r>
        <w:rPr>
          <w:lang w:val="bg-BG"/>
        </w:rPr>
        <w:t>" и парола зададена предварително в системата.</w:t>
      </w:r>
    </w:p>
    <w:p w:rsidR="00721F69" w:rsidRPr="00721F69" w:rsidRDefault="00721F69" w:rsidP="00721F69">
      <w:pPr>
        <w:pStyle w:val="Heading2"/>
        <w:rPr>
          <w:lang w:val="bg-BG"/>
        </w:rPr>
      </w:pPr>
      <w:r w:rsidRPr="00721F69">
        <w:rPr>
          <w:lang w:val="bg-BG"/>
        </w:rPr>
        <w:t>Служители</w:t>
      </w:r>
    </w:p>
    <w:p w:rsidR="00721F69" w:rsidRPr="00721F69" w:rsidRDefault="00721F69" w:rsidP="008032C3">
      <w:pPr>
        <w:numPr>
          <w:ilvl w:val="0"/>
          <w:numId w:val="16"/>
        </w:numPr>
        <w:rPr>
          <w:lang w:val="bg-BG"/>
        </w:rPr>
      </w:pPr>
      <w:r w:rsidRPr="00721F69">
        <w:rPr>
          <w:lang w:val="bg-BG"/>
        </w:rPr>
        <w:t>За всеки служител</w:t>
      </w:r>
      <w:r w:rsidRPr="008032C3">
        <w:rPr>
          <w:lang w:val="bg-BG"/>
        </w:rPr>
        <w:t xml:space="preserve"> (</w:t>
      </w:r>
      <w:r>
        <w:rPr>
          <w:lang w:val="bg-BG"/>
        </w:rPr>
        <w:t>потребител в системата)</w:t>
      </w:r>
      <w:r w:rsidRPr="00721F69">
        <w:rPr>
          <w:lang w:val="bg-BG"/>
        </w:rPr>
        <w:t xml:space="preserve"> трябва да се пази следната информация</w:t>
      </w:r>
      <w:r>
        <w:rPr>
          <w:lang w:val="bg-BG"/>
        </w:rPr>
        <w:t>:</w:t>
      </w:r>
    </w:p>
    <w:p w:rsidR="00721F69" w:rsidRPr="00721F69" w:rsidRDefault="00313FBE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721F69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п</w:t>
      </w:r>
      <w:r w:rsidR="00721F69" w:rsidRPr="00721F69">
        <w:rPr>
          <w:lang w:val="bg-BG"/>
        </w:rPr>
        <w:t>арола</w:t>
      </w:r>
    </w:p>
    <w:p w:rsidR="00721F69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и</w:t>
      </w:r>
      <w:r w:rsidR="00721F69" w:rsidRPr="00721F69">
        <w:rPr>
          <w:lang w:val="bg-BG"/>
        </w:rPr>
        <w:t>ме</w:t>
      </w:r>
    </w:p>
    <w:p w:rsidR="00721F69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ф</w:t>
      </w:r>
      <w:r w:rsidR="00721F69" w:rsidRPr="00721F69">
        <w:rPr>
          <w:lang w:val="bg-BG"/>
        </w:rPr>
        <w:t>амилия</w:t>
      </w:r>
    </w:p>
    <w:p w:rsidR="00721F69" w:rsidRPr="00721F69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д</w:t>
      </w:r>
      <w:r w:rsidR="00721F69" w:rsidRPr="00721F69">
        <w:rPr>
          <w:lang w:val="bg-BG"/>
        </w:rPr>
        <w:t>лъжност</w:t>
      </w:r>
    </w:p>
    <w:p w:rsidR="00721F69" w:rsidRPr="00277A05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</w:pPr>
      <w:r w:rsidRPr="00277A05">
        <w:t>em</w:t>
      </w:r>
      <w:r w:rsidR="00721F69" w:rsidRPr="00277A05">
        <w:t>ail</w:t>
      </w:r>
    </w:p>
    <w:p w:rsidR="00721F69" w:rsidRPr="00721F69" w:rsidRDefault="008032C3" w:rsidP="008032C3">
      <w:pPr>
        <w:numPr>
          <w:ilvl w:val="0"/>
          <w:numId w:val="16"/>
        </w:numPr>
        <w:rPr>
          <w:lang w:val="bg-BG"/>
        </w:rPr>
      </w:pPr>
      <w:r>
        <w:rPr>
          <w:lang w:val="bg-BG"/>
        </w:rPr>
        <w:t>Служителите могат да бъдат създавани, изтривани и редактирани единствено от админи</w:t>
      </w:r>
      <w:r w:rsidR="00CF5E72">
        <w:rPr>
          <w:lang w:val="bg-BG"/>
        </w:rPr>
        <w:softHyphen/>
      </w:r>
      <w:r>
        <w:rPr>
          <w:lang w:val="bg-BG"/>
        </w:rPr>
        <w:t xml:space="preserve">стратора на системата. </w:t>
      </w:r>
      <w:r w:rsidR="00721F69" w:rsidRPr="00721F69">
        <w:rPr>
          <w:lang w:val="bg-BG"/>
        </w:rPr>
        <w:t>Позволена е редакция на всички данни за потребителя с изключение на потребителското име</w:t>
      </w:r>
      <w:r w:rsidR="00721F69">
        <w:rPr>
          <w:lang w:val="bg-BG"/>
        </w:rPr>
        <w:t>.</w:t>
      </w:r>
      <w:r>
        <w:rPr>
          <w:lang w:val="bg-BG"/>
        </w:rPr>
        <w:t xml:space="preserve"> При изтриване на потребител</w:t>
      </w:r>
      <w:r w:rsidR="00B505BD">
        <w:rPr>
          <w:lang w:val="bg-BG"/>
        </w:rPr>
        <w:t xml:space="preserve"> той</w:t>
      </w:r>
      <w:r>
        <w:rPr>
          <w:lang w:val="bg-BG"/>
        </w:rPr>
        <w:t xml:space="preserve"> се запазва, но става неактивен (така той се появява в справките, но не може да </w:t>
      </w:r>
      <w:r w:rsidR="00B505BD">
        <w:rPr>
          <w:lang w:val="bg-BG"/>
        </w:rPr>
        <w:t xml:space="preserve">взаимодейства със </w:t>
      </w:r>
      <w:r>
        <w:rPr>
          <w:lang w:val="bg-BG"/>
        </w:rPr>
        <w:t>системата).</w:t>
      </w:r>
    </w:p>
    <w:p w:rsidR="008032C3" w:rsidRPr="00721F69" w:rsidRDefault="008032C3" w:rsidP="008032C3">
      <w:pPr>
        <w:pStyle w:val="Heading2"/>
        <w:rPr>
          <w:lang w:val="bg-BG"/>
        </w:rPr>
      </w:pPr>
      <w:r w:rsidRPr="00721F69">
        <w:rPr>
          <w:lang w:val="bg-BG"/>
        </w:rPr>
        <w:t>Задачи</w:t>
      </w:r>
    </w:p>
    <w:p w:rsidR="008032C3" w:rsidRPr="00721F69" w:rsidRDefault="008032C3" w:rsidP="008032C3">
      <w:pPr>
        <w:numPr>
          <w:ilvl w:val="0"/>
          <w:numId w:val="18"/>
        </w:numPr>
        <w:rPr>
          <w:lang w:val="bg-BG"/>
        </w:rPr>
      </w:pPr>
      <w:r w:rsidRPr="00721F69">
        <w:rPr>
          <w:lang w:val="bg-BG"/>
        </w:rPr>
        <w:t xml:space="preserve">За всяка задача </w:t>
      </w:r>
      <w:r>
        <w:rPr>
          <w:lang w:val="bg-BG"/>
        </w:rPr>
        <w:t xml:space="preserve">в системата </w:t>
      </w:r>
      <w:r w:rsidRPr="00721F69">
        <w:rPr>
          <w:lang w:val="bg-BG"/>
        </w:rPr>
        <w:t>се съхранява следната информация: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Наименование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Кратко описание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Дата на започване на задачата (незадължителна)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Дата на завършване на задачата (незадължителна)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 xml:space="preserve">Изпълнители – </w:t>
      </w:r>
      <w:r w:rsidR="00B505BD">
        <w:rPr>
          <w:lang w:val="bg-BG"/>
        </w:rPr>
        <w:t>множество</w:t>
      </w:r>
      <w:r w:rsidRPr="008032C3">
        <w:rPr>
          <w:lang w:val="bg-BG"/>
        </w:rPr>
        <w:t xml:space="preserve"> от потребители, които могат да работят по задачата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Общ брой човекочасове предвидени за изпълнение на задачата – изчисляват се автоматично по формулата: брой изпълнители * 8 часа * брой работни дни за изпълнение. Може да се редактира ръчно</w:t>
      </w:r>
      <w:r w:rsidR="00B505BD">
        <w:rPr>
          <w:lang w:val="bg-BG"/>
        </w:rPr>
        <w:t>, незадължително поле</w:t>
      </w:r>
      <w:r w:rsidRPr="008032C3">
        <w:rPr>
          <w:lang w:val="bg-BG"/>
        </w:rPr>
        <w:t>.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lastRenderedPageBreak/>
        <w:t>Изразходвани до момента човекочасове</w:t>
      </w:r>
      <w:r w:rsidR="00B505BD">
        <w:rPr>
          <w:lang w:val="bg-BG"/>
        </w:rPr>
        <w:t xml:space="preserve"> (</w:t>
      </w:r>
      <w:r w:rsidRPr="008032C3">
        <w:rPr>
          <w:lang w:val="bg-BG"/>
        </w:rPr>
        <w:t>смятат се автоматично).</w:t>
      </w:r>
    </w:p>
    <w:p w:rsidR="008032C3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 xml:space="preserve">Статус на задачата – една задача може да е </w:t>
      </w:r>
      <w:r w:rsidRPr="00B505BD">
        <w:rPr>
          <w:b/>
          <w:lang w:val="bg-BG"/>
        </w:rPr>
        <w:t>нова</w:t>
      </w:r>
      <w:r w:rsidRPr="008032C3">
        <w:rPr>
          <w:lang w:val="bg-BG"/>
        </w:rPr>
        <w:t xml:space="preserve">, </w:t>
      </w:r>
      <w:r w:rsidRPr="00B505BD">
        <w:rPr>
          <w:b/>
          <w:lang w:val="bg-BG"/>
        </w:rPr>
        <w:t>започната</w:t>
      </w:r>
      <w:r w:rsidRPr="008032C3">
        <w:rPr>
          <w:lang w:val="bg-BG"/>
        </w:rPr>
        <w:t xml:space="preserve">, </w:t>
      </w:r>
      <w:r w:rsidRPr="00B505BD">
        <w:rPr>
          <w:b/>
          <w:lang w:val="bg-BG"/>
        </w:rPr>
        <w:t>завършена</w:t>
      </w:r>
      <w:r w:rsidRPr="008032C3">
        <w:rPr>
          <w:lang w:val="bg-BG"/>
        </w:rPr>
        <w:t xml:space="preserve"> и </w:t>
      </w:r>
      <w:r w:rsidRPr="00B505BD">
        <w:rPr>
          <w:b/>
          <w:lang w:val="bg-BG"/>
        </w:rPr>
        <w:t>отказана</w:t>
      </w:r>
      <w:r w:rsidR="00B505BD">
        <w:rPr>
          <w:lang w:val="bg-BG"/>
        </w:rPr>
        <w:t>.</w:t>
      </w:r>
    </w:p>
    <w:p w:rsidR="008032C3" w:rsidRPr="00721F69" w:rsidRDefault="008032C3" w:rsidP="008032C3">
      <w:pPr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Задачите могат да бъдат създавани, изтривани и редактирани единствено от администратора на системата. При изтриване на задача тя се запазва, но става неактивна (така тя се появява в справките, но не може да се използва повече при отчитане на </w:t>
      </w:r>
      <w:r w:rsidR="00460ACC">
        <w:rPr>
          <w:lang w:val="bg-BG"/>
        </w:rPr>
        <w:t>работни карти</w:t>
      </w:r>
      <w:r>
        <w:rPr>
          <w:lang w:val="bg-BG"/>
        </w:rPr>
        <w:t>).</w:t>
      </w:r>
    </w:p>
    <w:p w:rsidR="00721F69" w:rsidRPr="00721F69" w:rsidRDefault="00721F69" w:rsidP="00721F69">
      <w:pPr>
        <w:pStyle w:val="Heading2"/>
        <w:rPr>
          <w:lang w:val="bg-BG"/>
        </w:rPr>
      </w:pPr>
      <w:r w:rsidRPr="00721F69">
        <w:rPr>
          <w:lang w:val="bg-BG"/>
        </w:rPr>
        <w:t>Работни карти</w:t>
      </w:r>
    </w:p>
    <w:p w:rsidR="00721F69" w:rsidRPr="00721F69" w:rsidRDefault="00721F69" w:rsidP="008032C3">
      <w:pPr>
        <w:numPr>
          <w:ilvl w:val="0"/>
          <w:numId w:val="17"/>
        </w:numPr>
        <w:rPr>
          <w:lang w:val="bg-BG"/>
        </w:rPr>
      </w:pPr>
      <w:r w:rsidRPr="00721F69">
        <w:rPr>
          <w:lang w:val="bg-BG"/>
        </w:rPr>
        <w:t xml:space="preserve">След като един служител е работил </w:t>
      </w:r>
      <w:r w:rsidR="00B505BD">
        <w:rPr>
          <w:lang w:val="bg-BG"/>
        </w:rPr>
        <w:t xml:space="preserve">по </w:t>
      </w:r>
      <w:r w:rsidRPr="00721F69">
        <w:rPr>
          <w:lang w:val="bg-BG"/>
        </w:rPr>
        <w:t xml:space="preserve">някаква работа, </w:t>
      </w:r>
      <w:r w:rsidR="00B505BD">
        <w:rPr>
          <w:lang w:val="bg-BG"/>
        </w:rPr>
        <w:t xml:space="preserve">той </w:t>
      </w:r>
      <w:r w:rsidRPr="00721F69">
        <w:rPr>
          <w:lang w:val="bg-BG"/>
        </w:rPr>
        <w:t>попълва работна карт</w:t>
      </w:r>
      <w:r w:rsidR="008032C3">
        <w:rPr>
          <w:lang w:val="bg-BG"/>
        </w:rPr>
        <w:t>а съдържаща следната информация:</w:t>
      </w:r>
    </w:p>
    <w:p w:rsidR="00721F69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 w:rsidRPr="008032C3">
        <w:rPr>
          <w:lang w:val="bg-BG"/>
        </w:rPr>
        <w:t>н</w:t>
      </w:r>
      <w:r w:rsidR="00721F69" w:rsidRPr="008032C3">
        <w:rPr>
          <w:lang w:val="bg-BG"/>
        </w:rPr>
        <w:t xml:space="preserve">ачало на </w:t>
      </w:r>
      <w:r w:rsidR="00B505BD">
        <w:rPr>
          <w:lang w:val="bg-BG"/>
        </w:rPr>
        <w:t>работата</w:t>
      </w:r>
      <w:r w:rsidR="00721F69" w:rsidRPr="008032C3">
        <w:rPr>
          <w:lang w:val="bg-BG"/>
        </w:rPr>
        <w:t xml:space="preserve"> (дата</w:t>
      </w:r>
      <w:r>
        <w:rPr>
          <w:lang w:val="bg-BG"/>
        </w:rPr>
        <w:t xml:space="preserve"> и </w:t>
      </w:r>
      <w:r w:rsidR="00721F69" w:rsidRPr="008032C3">
        <w:rPr>
          <w:lang w:val="bg-BG"/>
        </w:rPr>
        <w:t>час</w:t>
      </w:r>
      <w:r w:rsidR="00460ACC">
        <w:rPr>
          <w:lang w:val="bg-BG"/>
        </w:rPr>
        <w:t>, по подразбиране текущата дата и час</w:t>
      </w:r>
      <w:r w:rsidR="00721F69" w:rsidRPr="008032C3">
        <w:rPr>
          <w:lang w:val="bg-BG"/>
        </w:rPr>
        <w:t>)</w:t>
      </w:r>
    </w:p>
    <w:p w:rsidR="00721F69" w:rsidRPr="008032C3" w:rsidRDefault="00460ACC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продължителност (часове и минути, максимум 14 часа)</w:t>
      </w:r>
    </w:p>
    <w:p w:rsidR="00721F69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з</w:t>
      </w:r>
      <w:r w:rsidR="00721F69" w:rsidRPr="008032C3">
        <w:rPr>
          <w:lang w:val="bg-BG"/>
        </w:rPr>
        <w:t xml:space="preserve">адача, по която </w:t>
      </w:r>
      <w:r>
        <w:rPr>
          <w:lang w:val="bg-BG"/>
        </w:rPr>
        <w:t>е</w:t>
      </w:r>
      <w:r w:rsidR="00721F69" w:rsidRPr="008032C3">
        <w:rPr>
          <w:lang w:val="bg-BG"/>
        </w:rPr>
        <w:t xml:space="preserve"> работи</w:t>
      </w:r>
      <w:r>
        <w:rPr>
          <w:lang w:val="bg-BG"/>
        </w:rPr>
        <w:t>л (избира се от списъка със задачите за съответния потребител)</w:t>
      </w:r>
    </w:p>
    <w:p w:rsidR="00721F69" w:rsidRPr="008032C3" w:rsidRDefault="008032C3" w:rsidP="008032C3">
      <w:pPr>
        <w:numPr>
          <w:ilvl w:val="0"/>
          <w:numId w:val="7"/>
        </w:numPr>
        <w:tabs>
          <w:tab w:val="clear" w:pos="1068"/>
        </w:tabs>
        <w:spacing w:before="60" w:after="60"/>
        <w:ind w:left="720"/>
        <w:rPr>
          <w:lang w:val="bg-BG"/>
        </w:rPr>
      </w:pPr>
      <w:r>
        <w:rPr>
          <w:lang w:val="bg-BG"/>
        </w:rPr>
        <w:t>к</w:t>
      </w:r>
      <w:r w:rsidR="00721F69" w:rsidRPr="008032C3">
        <w:rPr>
          <w:lang w:val="bg-BG"/>
        </w:rPr>
        <w:t>ратко описание на извършеното действие</w:t>
      </w:r>
      <w:r w:rsidR="00B505BD">
        <w:rPr>
          <w:lang w:val="bg-BG"/>
        </w:rPr>
        <w:t xml:space="preserve"> (задължително се попълва)</w:t>
      </w:r>
    </w:p>
    <w:p w:rsidR="00721F69" w:rsidRDefault="00721F69" w:rsidP="008032C3">
      <w:pPr>
        <w:numPr>
          <w:ilvl w:val="0"/>
          <w:numId w:val="17"/>
        </w:numPr>
        <w:rPr>
          <w:lang w:val="bg-BG"/>
        </w:rPr>
      </w:pPr>
      <w:r w:rsidRPr="00721F69">
        <w:rPr>
          <w:lang w:val="bg-BG"/>
        </w:rPr>
        <w:t>Веднъж попълнил работна карта служителя</w:t>
      </w:r>
      <w:r w:rsidR="00460ACC">
        <w:rPr>
          <w:lang w:val="bg-BG"/>
        </w:rPr>
        <w:t>т</w:t>
      </w:r>
      <w:r w:rsidRPr="00721F69">
        <w:rPr>
          <w:lang w:val="bg-BG"/>
        </w:rPr>
        <w:t xml:space="preserve"> не може я променя или изтрива</w:t>
      </w:r>
      <w:r w:rsidR="008032C3">
        <w:rPr>
          <w:lang w:val="bg-BG"/>
        </w:rPr>
        <w:t>.</w:t>
      </w:r>
    </w:p>
    <w:p w:rsidR="008032C3" w:rsidRPr="00721F69" w:rsidRDefault="008032C3" w:rsidP="008032C3">
      <w:pPr>
        <w:numPr>
          <w:ilvl w:val="0"/>
          <w:numId w:val="17"/>
        </w:numPr>
        <w:rPr>
          <w:lang w:val="bg-BG"/>
        </w:rPr>
      </w:pPr>
      <w:r>
        <w:rPr>
          <w:lang w:val="bg-BG"/>
        </w:rPr>
        <w:t>Единствено администраторът може да редактира и изтрива работни карти.</w:t>
      </w:r>
    </w:p>
    <w:p w:rsidR="00721F69" w:rsidRPr="00721F69" w:rsidRDefault="00721F69" w:rsidP="00721F69">
      <w:pPr>
        <w:pStyle w:val="Heading2"/>
        <w:rPr>
          <w:lang w:val="bg-BG"/>
        </w:rPr>
      </w:pPr>
      <w:r w:rsidRPr="00721F69">
        <w:rPr>
          <w:lang w:val="bg-BG"/>
        </w:rPr>
        <w:t>Справки</w:t>
      </w:r>
    </w:p>
    <w:p w:rsidR="00721F69" w:rsidRPr="00721F69" w:rsidRDefault="00721F69" w:rsidP="00721F69">
      <w:pPr>
        <w:rPr>
          <w:lang w:val="bg-BG"/>
        </w:rPr>
      </w:pPr>
      <w:r w:rsidRPr="00721F69">
        <w:rPr>
          <w:lang w:val="bg-BG"/>
        </w:rPr>
        <w:t xml:space="preserve">Системата трябва да поддържа следните </w:t>
      </w:r>
      <w:r w:rsidR="00460ACC">
        <w:rPr>
          <w:lang w:val="bg-BG"/>
        </w:rPr>
        <w:t>справки, достъпни за всички потребители (включително и за администратора)</w:t>
      </w:r>
      <w:r w:rsidRPr="00721F69">
        <w:rPr>
          <w:lang w:val="bg-BG"/>
        </w:rPr>
        <w:t>:</w:t>
      </w:r>
    </w:p>
    <w:p w:rsidR="00B505BD" w:rsidRDefault="00B505BD" w:rsidP="00460ACC">
      <w:pPr>
        <w:numPr>
          <w:ilvl w:val="0"/>
          <w:numId w:val="19"/>
        </w:numPr>
        <w:rPr>
          <w:lang w:val="bg-BG"/>
        </w:rPr>
      </w:pPr>
      <w:r>
        <w:rPr>
          <w:lang w:val="bg-BG"/>
        </w:rPr>
        <w:t>Извеждане на таблица с всички задачи (име, начало, край, брой изпълнители, планирани часове, изработени до момента часове, статус).</w:t>
      </w:r>
    </w:p>
    <w:p w:rsidR="00721F69" w:rsidRPr="00721F69" w:rsidRDefault="00721F69" w:rsidP="00460ACC">
      <w:pPr>
        <w:numPr>
          <w:ilvl w:val="0"/>
          <w:numId w:val="19"/>
        </w:numPr>
        <w:rPr>
          <w:lang w:val="bg-BG"/>
        </w:rPr>
      </w:pPr>
      <w:r w:rsidRPr="00721F69">
        <w:rPr>
          <w:lang w:val="bg-BG"/>
        </w:rPr>
        <w:t xml:space="preserve">Извеждане на информация за дадена задача </w:t>
      </w:r>
      <w:r w:rsidR="00460ACC">
        <w:rPr>
          <w:lang w:val="bg-BG"/>
        </w:rPr>
        <w:t xml:space="preserve">– таблица със </w:t>
      </w:r>
      <w:r w:rsidRPr="00721F69">
        <w:rPr>
          <w:lang w:val="bg-BG"/>
        </w:rPr>
        <w:t>служители</w:t>
      </w:r>
      <w:r w:rsidR="00460ACC">
        <w:rPr>
          <w:lang w:val="bg-BG"/>
        </w:rPr>
        <w:t>те</w:t>
      </w:r>
      <w:r w:rsidRPr="00721F69">
        <w:rPr>
          <w:lang w:val="bg-BG"/>
        </w:rPr>
        <w:t>, които са работели по задачата и времето, което всеки служител е отделил на дадена задача</w:t>
      </w:r>
      <w:r w:rsidR="00B505BD">
        <w:rPr>
          <w:lang w:val="bg-BG"/>
        </w:rPr>
        <w:t>.</w:t>
      </w:r>
    </w:p>
    <w:p w:rsidR="00B505BD" w:rsidRDefault="00B505BD" w:rsidP="00721F69">
      <w:pPr>
        <w:numPr>
          <w:ilvl w:val="0"/>
          <w:numId w:val="19"/>
        </w:numPr>
        <w:rPr>
          <w:lang w:val="bg-BG"/>
        </w:rPr>
      </w:pPr>
      <w:r>
        <w:rPr>
          <w:lang w:val="bg-BG"/>
        </w:rPr>
        <w:t>Извеждане на всички служители, броя задачи, по които е работил, и общ брой изработени часове.</w:t>
      </w:r>
    </w:p>
    <w:p w:rsidR="00BA45C8" w:rsidRDefault="00721F69" w:rsidP="00721F69">
      <w:pPr>
        <w:numPr>
          <w:ilvl w:val="0"/>
          <w:numId w:val="19"/>
        </w:numPr>
        <w:rPr>
          <w:lang w:val="bg-BG"/>
        </w:rPr>
      </w:pPr>
      <w:r w:rsidRPr="00721F69">
        <w:rPr>
          <w:lang w:val="bg-BG"/>
        </w:rPr>
        <w:t xml:space="preserve">Извеждане на информация за </w:t>
      </w:r>
      <w:r w:rsidR="00B505BD">
        <w:rPr>
          <w:lang w:val="bg-BG"/>
        </w:rPr>
        <w:t>избран</w:t>
      </w:r>
      <w:r w:rsidRPr="00721F69">
        <w:rPr>
          <w:lang w:val="bg-BG"/>
        </w:rPr>
        <w:t xml:space="preserve"> служител </w:t>
      </w:r>
      <w:r w:rsidR="00460ACC">
        <w:rPr>
          <w:lang w:val="bg-BG"/>
        </w:rPr>
        <w:t xml:space="preserve">– </w:t>
      </w:r>
      <w:r w:rsidRPr="00721F69">
        <w:rPr>
          <w:lang w:val="bg-BG"/>
        </w:rPr>
        <w:t>задачи, по които е работил служителя</w:t>
      </w:r>
      <w:r w:rsidR="00460ACC">
        <w:rPr>
          <w:lang w:val="bg-BG"/>
        </w:rPr>
        <w:t>т</w:t>
      </w:r>
      <w:r w:rsidRPr="00721F69">
        <w:rPr>
          <w:lang w:val="bg-BG"/>
        </w:rPr>
        <w:t xml:space="preserve"> и </w:t>
      </w:r>
      <w:r w:rsidR="00460ACC">
        <w:rPr>
          <w:lang w:val="bg-BG"/>
        </w:rPr>
        <w:t>брой часове за</w:t>
      </w:r>
      <w:r w:rsidRPr="00721F69">
        <w:rPr>
          <w:lang w:val="bg-BG"/>
        </w:rPr>
        <w:t xml:space="preserve"> всяка задача</w:t>
      </w:r>
      <w:r w:rsidR="00460ACC">
        <w:rPr>
          <w:lang w:val="bg-BG"/>
        </w:rPr>
        <w:t>.</w:t>
      </w:r>
    </w:p>
    <w:p w:rsidR="00B505BD" w:rsidRPr="00721F69" w:rsidRDefault="00B505BD" w:rsidP="00B505BD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216C0C" w:rsidRPr="00BA45C8" w:rsidRDefault="00216C0C" w:rsidP="00216C0C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216C0C" w:rsidRPr="001B5A95" w:rsidRDefault="00216C0C" w:rsidP="00216C0C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216C0C" w:rsidRPr="001B5A95" w:rsidRDefault="00216C0C" w:rsidP="00216C0C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216C0C" w:rsidRPr="001C18A3" w:rsidRDefault="00216C0C" w:rsidP="00216C0C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1C18A3">
        <w:rPr>
          <w:lang w:val="bg-BG"/>
        </w:rPr>
        <w:t xml:space="preserve"> адресът е задължителен и трябва да се валидира минимум по следния формат: </w:t>
      </w:r>
      <w:r w:rsidRPr="001C18A3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216C0C" w:rsidRPr="00BA45C8" w:rsidRDefault="00216C0C" w:rsidP="00216C0C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216C0C" w:rsidRPr="00BA45C8" w:rsidRDefault="00216C0C" w:rsidP="00216C0C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216C0C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8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9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10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216C0C" w:rsidRPr="004B02A0" w:rsidRDefault="00216C0C" w:rsidP="00216C0C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216C0C" w:rsidRDefault="00216C0C" w:rsidP="00216C0C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216C0C" w:rsidRDefault="00216C0C" w:rsidP="00216C0C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216C0C" w:rsidRDefault="00216C0C" w:rsidP="00216C0C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216C0C" w:rsidRDefault="00216C0C" w:rsidP="00216C0C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216C0C" w:rsidRDefault="00216C0C" w:rsidP="00216C0C">
      <w:pPr>
        <w:numPr>
          <w:ilvl w:val="0"/>
          <w:numId w:val="23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216C0C" w:rsidRPr="00197043" w:rsidRDefault="00216C0C" w:rsidP="00216C0C">
      <w:pPr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По желание проектът може да се качи в </w:t>
      </w:r>
      <w:proofErr w:type="spellStart"/>
      <w:r>
        <w:t>AppHarbor</w:t>
      </w:r>
      <w:proofErr w:type="spellEnd"/>
      <w:r>
        <w:t xml:space="preserve">, Windows Azure, </w:t>
      </w:r>
      <w:proofErr w:type="spellStart"/>
      <w:r>
        <w:t>UhuruCloud</w:t>
      </w:r>
      <w:proofErr w:type="spellEnd"/>
      <w:r>
        <w:t xml:space="preserve">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216C0C" w:rsidRDefault="00216C0C" w:rsidP="00216C0C">
      <w:pPr>
        <w:rPr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1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216C0C" w:rsidRDefault="00216C0C" w:rsidP="00216C0C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  <w:lang w:val="bg-BG" w:eastAsia="ja-JP"/>
        </w:rPr>
        <w:t>2</w:t>
      </w:r>
      <w:r>
        <w:rPr>
          <w:rFonts w:hint="eastAsia"/>
          <w:b/>
          <w:lang w:val="bg-BG" w:eastAsia="ja-JP"/>
        </w:rPr>
        <w:t>7</w:t>
      </w:r>
      <w:r w:rsidRPr="00C23F2F">
        <w:rPr>
          <w:b/>
        </w:rPr>
        <w:t xml:space="preserve"> </w:t>
      </w:r>
      <w:r>
        <w:rPr>
          <w:b/>
          <w:lang w:val="bg-BG"/>
        </w:rPr>
        <w:t>януари</w:t>
      </w:r>
      <w:r w:rsidRPr="00C23F2F">
        <w:rPr>
          <w:b/>
          <w:lang w:val="bg-BG"/>
        </w:rPr>
        <w:t xml:space="preserve"> </w:t>
      </w:r>
      <w:r w:rsidRPr="00C23F2F">
        <w:rPr>
          <w:b/>
        </w:rPr>
        <w:t>201</w:t>
      </w:r>
      <w:r>
        <w:rPr>
          <w:b/>
          <w:lang w:val="bg-BG"/>
        </w:rPr>
        <w:t>3</w:t>
      </w:r>
      <w:r w:rsidRPr="00C23F2F">
        <w:rPr>
          <w:b/>
        </w:rPr>
        <w:t xml:space="preserve"> г.</w:t>
      </w:r>
    </w:p>
    <w:p w:rsidR="00216C0C" w:rsidRDefault="00216C0C" w:rsidP="00216C0C">
      <w:pPr>
        <w:pStyle w:val="Heading2"/>
        <w:rPr>
          <w:lang w:val="bg-BG"/>
        </w:rPr>
      </w:pPr>
      <w:r>
        <w:rPr>
          <w:lang w:val="bg-BG"/>
        </w:rPr>
        <w:lastRenderedPageBreak/>
        <w:t>Защита на проектите</w:t>
      </w:r>
    </w:p>
    <w:p w:rsidR="00216C0C" w:rsidRDefault="00216C0C" w:rsidP="00216C0C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216C0C" w:rsidRDefault="00216C0C" w:rsidP="00216C0C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216C0C" w:rsidRDefault="00216C0C" w:rsidP="00216C0C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216C0C" w:rsidRPr="003149A7" w:rsidRDefault="00216C0C" w:rsidP="00216C0C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216C0C" w:rsidRDefault="00216C0C" w:rsidP="00216C0C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216C0C" w:rsidRPr="00D851FC" w:rsidRDefault="00216C0C" w:rsidP="00216C0C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F104BF" w:rsidRPr="00216C0C" w:rsidRDefault="009C3347" w:rsidP="00216C0C">
      <w:pPr>
        <w:numPr>
          <w:ilvl w:val="0"/>
          <w:numId w:val="24"/>
        </w:numPr>
        <w:rPr>
          <w:lang w:val="bg-BG" w:eastAsia="ja-JP"/>
        </w:rPr>
      </w:pPr>
      <w:hyperlink r:id="rId12" w:history="1">
        <w:r w:rsidR="00216C0C"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216C0C" w:rsidRPr="00216C0C" w:rsidRDefault="00216C0C" w:rsidP="00216C0C">
      <w:pPr>
        <w:rPr>
          <w:lang w:val="bg-BG" w:eastAsia="ja-JP"/>
        </w:rPr>
      </w:pPr>
    </w:p>
    <w:sectPr w:rsidR="00216C0C" w:rsidRPr="00216C0C" w:rsidSect="00346BC7">
      <w:headerReference w:type="default" r:id="rId13"/>
      <w:footerReference w:type="defaul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347" w:rsidRDefault="009C3347">
      <w:r>
        <w:separator/>
      </w:r>
    </w:p>
  </w:endnote>
  <w:endnote w:type="continuationSeparator" w:id="0">
    <w:p w:rsidR="009C3347" w:rsidRDefault="009C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E72" w:rsidRPr="000E532F" w:rsidRDefault="00CF5E72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CF5E72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CF5E72" w:rsidRPr="00F44305" w:rsidRDefault="00CF5E72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CF5E72" w:rsidRPr="0017625F" w:rsidTr="00A97129">
      <w:trPr>
        <w:trHeight w:val="56"/>
      </w:trPr>
      <w:tc>
        <w:tcPr>
          <w:tcW w:w="3119" w:type="dxa"/>
          <w:vAlign w:val="center"/>
        </w:tcPr>
        <w:p w:rsidR="00CF5E72" w:rsidRPr="000E532F" w:rsidRDefault="00CF5E72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CF5E72" w:rsidRPr="000E532F" w:rsidRDefault="00CF5E72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704F6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B704F6">
              <w:rPr>
                <w:noProof/>
              </w:rPr>
              <w:t>4</w:t>
            </w:r>
          </w:fldSimple>
        </w:p>
      </w:tc>
      <w:tc>
        <w:tcPr>
          <w:tcW w:w="3544" w:type="dxa"/>
          <w:vAlign w:val="center"/>
        </w:tcPr>
        <w:p w:rsidR="00CF5E72" w:rsidRPr="000E532F" w:rsidRDefault="00CF5E72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CF5E72" w:rsidRPr="000E532F" w:rsidRDefault="00CF5E72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347" w:rsidRDefault="009C3347">
      <w:r>
        <w:separator/>
      </w:r>
    </w:p>
  </w:footnote>
  <w:footnote w:type="continuationSeparator" w:id="0">
    <w:p w:rsidR="009C3347" w:rsidRDefault="009C33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CF5E72" w:rsidRPr="0017625F" w:rsidTr="00084F57">
      <w:trPr>
        <w:trHeight w:val="675"/>
      </w:trPr>
      <w:tc>
        <w:tcPr>
          <w:tcW w:w="3119" w:type="dxa"/>
        </w:tcPr>
        <w:p w:rsidR="00CF5E72" w:rsidRPr="0017625F" w:rsidRDefault="00BB4858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CF5E72" w:rsidRPr="000E532F" w:rsidRDefault="00CF5E72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CF5E72" w:rsidRPr="000E532F" w:rsidRDefault="00CF5E72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CF5E72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CF5E72" w:rsidRPr="0017625F" w:rsidRDefault="00CF5E72">
          <w:pPr>
            <w:pStyle w:val="Header"/>
            <w:rPr>
              <w:sz w:val="8"/>
              <w:szCs w:val="8"/>
            </w:rPr>
          </w:pPr>
        </w:p>
      </w:tc>
    </w:tr>
  </w:tbl>
  <w:p w:rsidR="00CF5E72" w:rsidRPr="000E532F" w:rsidRDefault="00CF5E72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989"/>
    <w:multiLevelType w:val="hybridMultilevel"/>
    <w:tmpl w:val="47A87D1C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>
    <w:nsid w:val="07282A20"/>
    <w:multiLevelType w:val="hybridMultilevel"/>
    <w:tmpl w:val="A366EC38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0C410E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FE3688"/>
    <w:multiLevelType w:val="hybridMultilevel"/>
    <w:tmpl w:val="A404B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0C410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196610"/>
    <w:multiLevelType w:val="hybridMultilevel"/>
    <w:tmpl w:val="CC2427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C12587"/>
    <w:multiLevelType w:val="hybridMultilevel"/>
    <w:tmpl w:val="B30A1F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0C410E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B60A5A"/>
    <w:multiLevelType w:val="hybridMultilevel"/>
    <w:tmpl w:val="D27A1A7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1C4D7E"/>
    <w:multiLevelType w:val="hybridMultilevel"/>
    <w:tmpl w:val="4E0C9B4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3">
    <w:nsid w:val="3D2E46BC"/>
    <w:multiLevelType w:val="hybridMultilevel"/>
    <w:tmpl w:val="9E80181C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909CD"/>
    <w:multiLevelType w:val="hybridMultilevel"/>
    <w:tmpl w:val="0B120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0C410E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5F35D6"/>
    <w:multiLevelType w:val="hybridMultilevel"/>
    <w:tmpl w:val="11D20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F368D"/>
    <w:multiLevelType w:val="hybridMultilevel"/>
    <w:tmpl w:val="2050E212"/>
    <w:lvl w:ilvl="0" w:tplc="9F0C41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726F0F"/>
    <w:multiLevelType w:val="hybridMultilevel"/>
    <w:tmpl w:val="AF1A0312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21"/>
  </w:num>
  <w:num w:numId="5">
    <w:abstractNumId w:val="6"/>
  </w:num>
  <w:num w:numId="6">
    <w:abstractNumId w:val="2"/>
  </w:num>
  <w:num w:numId="7">
    <w:abstractNumId w:val="12"/>
  </w:num>
  <w:num w:numId="8">
    <w:abstractNumId w:val="10"/>
  </w:num>
  <w:num w:numId="9">
    <w:abstractNumId w:val="19"/>
  </w:num>
  <w:num w:numId="10">
    <w:abstractNumId w:val="3"/>
  </w:num>
  <w:num w:numId="11">
    <w:abstractNumId w:val="15"/>
  </w:num>
  <w:num w:numId="12">
    <w:abstractNumId w:val="7"/>
  </w:num>
  <w:num w:numId="13">
    <w:abstractNumId w:val="17"/>
  </w:num>
  <w:num w:numId="14">
    <w:abstractNumId w:val="8"/>
  </w:num>
  <w:num w:numId="15">
    <w:abstractNumId w:val="1"/>
  </w:num>
  <w:num w:numId="16">
    <w:abstractNumId w:val="0"/>
  </w:num>
  <w:num w:numId="17">
    <w:abstractNumId w:val="11"/>
  </w:num>
  <w:num w:numId="18">
    <w:abstractNumId w:val="13"/>
  </w:num>
  <w:num w:numId="19">
    <w:abstractNumId w:val="20"/>
  </w:num>
  <w:num w:numId="20">
    <w:abstractNumId w:val="22"/>
  </w:num>
  <w:num w:numId="2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9D0"/>
    <w:rsid w:val="00027702"/>
    <w:rsid w:val="00054A42"/>
    <w:rsid w:val="00063ABA"/>
    <w:rsid w:val="00084F57"/>
    <w:rsid w:val="000E532F"/>
    <w:rsid w:val="000E6EA7"/>
    <w:rsid w:val="00134C58"/>
    <w:rsid w:val="00164F10"/>
    <w:rsid w:val="0017625F"/>
    <w:rsid w:val="00193E4B"/>
    <w:rsid w:val="00196928"/>
    <w:rsid w:val="001A74CA"/>
    <w:rsid w:val="001D4545"/>
    <w:rsid w:val="001E177B"/>
    <w:rsid w:val="00213EAA"/>
    <w:rsid w:val="00216C0C"/>
    <w:rsid w:val="00240D7C"/>
    <w:rsid w:val="00250F11"/>
    <w:rsid w:val="0027273B"/>
    <w:rsid w:val="00277A05"/>
    <w:rsid w:val="002B2F77"/>
    <w:rsid w:val="002B6B03"/>
    <w:rsid w:val="00313FBE"/>
    <w:rsid w:val="003149A7"/>
    <w:rsid w:val="00315FFA"/>
    <w:rsid w:val="003221F0"/>
    <w:rsid w:val="00346BC7"/>
    <w:rsid w:val="00353155"/>
    <w:rsid w:val="0036273E"/>
    <w:rsid w:val="00367FDC"/>
    <w:rsid w:val="003F3A33"/>
    <w:rsid w:val="004001EF"/>
    <w:rsid w:val="004452F2"/>
    <w:rsid w:val="00460ACC"/>
    <w:rsid w:val="00460E19"/>
    <w:rsid w:val="0046113A"/>
    <w:rsid w:val="00467E8E"/>
    <w:rsid w:val="004A1451"/>
    <w:rsid w:val="004A51A2"/>
    <w:rsid w:val="004D0809"/>
    <w:rsid w:val="00502A78"/>
    <w:rsid w:val="0051511D"/>
    <w:rsid w:val="00522427"/>
    <w:rsid w:val="0053698C"/>
    <w:rsid w:val="005668A0"/>
    <w:rsid w:val="00580406"/>
    <w:rsid w:val="00581B94"/>
    <w:rsid w:val="00583A43"/>
    <w:rsid w:val="005C27F1"/>
    <w:rsid w:val="00636087"/>
    <w:rsid w:val="00647AF5"/>
    <w:rsid w:val="006B01AC"/>
    <w:rsid w:val="006F57C1"/>
    <w:rsid w:val="007011D1"/>
    <w:rsid w:val="007079C8"/>
    <w:rsid w:val="0071580A"/>
    <w:rsid w:val="0071682C"/>
    <w:rsid w:val="00721F69"/>
    <w:rsid w:val="00790B8C"/>
    <w:rsid w:val="007B2CA4"/>
    <w:rsid w:val="007B2F61"/>
    <w:rsid w:val="007C4F57"/>
    <w:rsid w:val="007C507F"/>
    <w:rsid w:val="007D7773"/>
    <w:rsid w:val="008032C3"/>
    <w:rsid w:val="00841B19"/>
    <w:rsid w:val="00847872"/>
    <w:rsid w:val="0087049B"/>
    <w:rsid w:val="008B68B7"/>
    <w:rsid w:val="008D4936"/>
    <w:rsid w:val="009128CD"/>
    <w:rsid w:val="009370B8"/>
    <w:rsid w:val="00937B1A"/>
    <w:rsid w:val="009A534F"/>
    <w:rsid w:val="009C3347"/>
    <w:rsid w:val="009D0461"/>
    <w:rsid w:val="009D32B5"/>
    <w:rsid w:val="00A30A6E"/>
    <w:rsid w:val="00A83D97"/>
    <w:rsid w:val="00A9626F"/>
    <w:rsid w:val="00A97129"/>
    <w:rsid w:val="00AC7895"/>
    <w:rsid w:val="00B13659"/>
    <w:rsid w:val="00B21BD9"/>
    <w:rsid w:val="00B222C7"/>
    <w:rsid w:val="00B409DD"/>
    <w:rsid w:val="00B505BD"/>
    <w:rsid w:val="00B704F6"/>
    <w:rsid w:val="00BA45C8"/>
    <w:rsid w:val="00BB222F"/>
    <w:rsid w:val="00BB4858"/>
    <w:rsid w:val="00BD13A1"/>
    <w:rsid w:val="00BD3C36"/>
    <w:rsid w:val="00C03AED"/>
    <w:rsid w:val="00C106CA"/>
    <w:rsid w:val="00C3422D"/>
    <w:rsid w:val="00C420D7"/>
    <w:rsid w:val="00C80649"/>
    <w:rsid w:val="00C87C2A"/>
    <w:rsid w:val="00CA1113"/>
    <w:rsid w:val="00CF5E72"/>
    <w:rsid w:val="00D03530"/>
    <w:rsid w:val="00D25231"/>
    <w:rsid w:val="00D37254"/>
    <w:rsid w:val="00D840B7"/>
    <w:rsid w:val="00D851FC"/>
    <w:rsid w:val="00D86395"/>
    <w:rsid w:val="00DB209F"/>
    <w:rsid w:val="00E20B92"/>
    <w:rsid w:val="00EA579E"/>
    <w:rsid w:val="00EB5A8E"/>
    <w:rsid w:val="00EC54DD"/>
    <w:rsid w:val="00ED2910"/>
    <w:rsid w:val="00ED2F3E"/>
    <w:rsid w:val="00ED7BC2"/>
    <w:rsid w:val="00F104BF"/>
    <w:rsid w:val="00F155FD"/>
    <w:rsid w:val="00F20488"/>
    <w:rsid w:val="00F44305"/>
    <w:rsid w:val="00F642FA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1F69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Heading2Char">
    <w:name w:val="Heading 2 Char"/>
    <w:link w:val="Heading2"/>
    <w:rsid w:val="00216C0C"/>
    <w:rPr>
      <w:rFonts w:ascii="Calibri" w:hAnsi="Calibri" w:cs="Arial"/>
      <w:b/>
      <w:bCs/>
      <w:iCs/>
      <w:sz w:val="28"/>
      <w:szCs w:val="28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B704F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1F69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Heading2Char">
    <w:name w:val="Heading 2 Char"/>
    <w:link w:val="Heading2"/>
    <w:rsid w:val="00216C0C"/>
    <w:rPr>
      <w:rFonts w:ascii="Calibri" w:hAnsi="Calibri" w:cs="Arial"/>
      <w:b/>
      <w:bCs/>
      <w:iCs/>
      <w:sz w:val="28"/>
      <w:szCs w:val="28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B704F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orums.academy.telerik.com/asp-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Courses/Courses/Details/1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penwebdesig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swd.org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</TotalTime>
  <Pages>4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Time Tracker</vt:lpstr>
    </vt:vector>
  </TitlesOfParts>
  <Company>Telerik Corporation</Company>
  <LinksUpToDate>false</LinksUpToDate>
  <CharactersWithSpaces>7677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Time Tracker</dc:title>
  <dc:creator>Svetlin Nakov</dc:creator>
  <dc:description>Web Applications Development with ASP.NET: http://aspnetcourse.telerik.com</dc:description>
  <cp:lastModifiedBy>Svetlin Nakov</cp:lastModifiedBy>
  <cp:revision>3</cp:revision>
  <dcterms:created xsi:type="dcterms:W3CDTF">2012-11-30T18:47:00Z</dcterms:created>
  <dcterms:modified xsi:type="dcterms:W3CDTF">2012-11-30T18:48:00Z</dcterms:modified>
</cp:coreProperties>
</file>